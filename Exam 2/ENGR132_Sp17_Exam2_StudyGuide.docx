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0A" w:rsidRPr="00CB36D9" w:rsidRDefault="008C160A" w:rsidP="008C16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CB36D9">
        <w:rPr>
          <w:rFonts w:cstheme="minorHAnsi"/>
          <w:b/>
          <w:bCs/>
          <w:sz w:val="28"/>
          <w:szCs w:val="28"/>
        </w:rPr>
        <w:t xml:space="preserve">How to Study for Exam </w:t>
      </w:r>
      <w:r w:rsidR="00A80D4B">
        <w:rPr>
          <w:rFonts w:cstheme="minorHAnsi"/>
          <w:b/>
          <w:bCs/>
          <w:sz w:val="28"/>
          <w:szCs w:val="28"/>
        </w:rPr>
        <w:t>2</w:t>
      </w:r>
    </w:p>
    <w:p w:rsidR="008C160A" w:rsidRPr="00CB36D9" w:rsidRDefault="008C160A" w:rsidP="008C16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:rsidR="008C160A" w:rsidRPr="00CB36D9" w:rsidRDefault="008C160A" w:rsidP="008C16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>Effective studying for ENGR 1</w:t>
      </w:r>
      <w:r w:rsidR="00870D0E" w:rsidRPr="00CB36D9">
        <w:rPr>
          <w:rFonts w:cstheme="minorHAnsi"/>
          <w:sz w:val="24"/>
          <w:szCs w:val="24"/>
        </w:rPr>
        <w:t>32</w:t>
      </w:r>
      <w:r w:rsidRPr="00CB36D9">
        <w:rPr>
          <w:rFonts w:cstheme="minorHAnsi"/>
          <w:sz w:val="24"/>
          <w:szCs w:val="24"/>
        </w:rPr>
        <w:t xml:space="preserve"> exams involves some review and then practice and more practice. This is a closed</w:t>
      </w:r>
      <w:r w:rsidR="00BA4AF6" w:rsidRPr="00CB36D9">
        <w:rPr>
          <w:rFonts w:cstheme="minorHAnsi"/>
          <w:sz w:val="24"/>
          <w:szCs w:val="24"/>
        </w:rPr>
        <w:t>-</w:t>
      </w:r>
      <w:r w:rsidRPr="00CB36D9">
        <w:rPr>
          <w:rFonts w:cstheme="minorHAnsi"/>
          <w:sz w:val="24"/>
          <w:szCs w:val="24"/>
        </w:rPr>
        <w:t>book, no</w:t>
      </w:r>
      <w:r w:rsidR="00BA4AF6" w:rsidRPr="00CB36D9">
        <w:rPr>
          <w:rFonts w:cstheme="minorHAnsi"/>
          <w:sz w:val="24"/>
          <w:szCs w:val="24"/>
        </w:rPr>
        <w:t>-</w:t>
      </w:r>
      <w:r w:rsidRPr="00CB36D9">
        <w:rPr>
          <w:rFonts w:cstheme="minorHAnsi"/>
          <w:sz w:val="24"/>
          <w:szCs w:val="24"/>
        </w:rPr>
        <w:t>calculator exam. The exam is a mix of short answer, multiple choice, and open-ended problems.</w:t>
      </w:r>
    </w:p>
    <w:p w:rsidR="008C160A" w:rsidRPr="00CB36D9" w:rsidRDefault="008C160A" w:rsidP="008C16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160A" w:rsidRPr="00CB36D9" w:rsidRDefault="008C160A" w:rsidP="008C16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CB36D9">
        <w:rPr>
          <w:rFonts w:cstheme="minorHAnsi"/>
          <w:b/>
          <w:bCs/>
          <w:i/>
          <w:iCs/>
          <w:sz w:val="24"/>
          <w:szCs w:val="24"/>
        </w:rPr>
        <w:t>Here's a prioritized list of things you can do:</w:t>
      </w:r>
    </w:p>
    <w:p w:rsidR="008C160A" w:rsidRPr="00CB36D9" w:rsidRDefault="008C160A" w:rsidP="008C1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 xml:space="preserve">Review the </w:t>
      </w:r>
      <w:r w:rsidRPr="00CB36D9">
        <w:rPr>
          <w:rFonts w:cstheme="minorHAnsi"/>
          <w:b/>
          <w:bCs/>
          <w:sz w:val="24"/>
          <w:szCs w:val="24"/>
        </w:rPr>
        <w:t xml:space="preserve">learning objectives </w:t>
      </w:r>
      <w:r w:rsidRPr="00CB36D9">
        <w:rPr>
          <w:rFonts w:cstheme="minorHAnsi"/>
          <w:sz w:val="24"/>
          <w:szCs w:val="24"/>
        </w:rPr>
        <w:t>posted on Blackboard. Make sure that you have reviewed all of the items on this list.</w:t>
      </w:r>
    </w:p>
    <w:p w:rsidR="008C160A" w:rsidRPr="00CB36D9" w:rsidRDefault="008C160A" w:rsidP="008C1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 xml:space="preserve">Look over the </w:t>
      </w:r>
      <w:r w:rsidRPr="00CB36D9">
        <w:rPr>
          <w:rFonts w:cstheme="minorHAnsi"/>
          <w:b/>
          <w:bCs/>
          <w:sz w:val="24"/>
          <w:szCs w:val="24"/>
        </w:rPr>
        <w:t>formula sheet</w:t>
      </w:r>
      <w:r w:rsidRPr="00CB36D9">
        <w:rPr>
          <w:rFonts w:cstheme="minorHAnsi"/>
          <w:sz w:val="24"/>
          <w:szCs w:val="24"/>
        </w:rPr>
        <w:t>. This is the exact sheet that you will be given during the exam. You should know how to use everything on the formula sheet.</w:t>
      </w:r>
    </w:p>
    <w:p w:rsidR="008463A5" w:rsidRDefault="008463A5" w:rsidP="00846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>Review all on-line modules</w:t>
      </w:r>
      <w:r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b/>
          <w:sz w:val="24"/>
          <w:szCs w:val="24"/>
        </w:rPr>
        <w:t xml:space="preserve">Classes </w:t>
      </w:r>
      <w:r w:rsidR="00B40BF0">
        <w:rPr>
          <w:rFonts w:cstheme="minorHAnsi"/>
          <w:b/>
          <w:sz w:val="24"/>
          <w:szCs w:val="24"/>
        </w:rPr>
        <w:t>7</w:t>
      </w:r>
      <w:r w:rsidR="00A80D4B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1</w:t>
      </w:r>
      <w:r w:rsidR="00B40BF0">
        <w:rPr>
          <w:rFonts w:cstheme="minorHAnsi"/>
          <w:b/>
          <w:sz w:val="24"/>
          <w:szCs w:val="24"/>
        </w:rPr>
        <w:t>4</w:t>
      </w:r>
      <w:r w:rsidRPr="00CB36D9">
        <w:rPr>
          <w:rFonts w:cstheme="minorHAnsi"/>
          <w:sz w:val="24"/>
          <w:szCs w:val="24"/>
        </w:rPr>
        <w:t>.</w:t>
      </w:r>
    </w:p>
    <w:p w:rsidR="005F7C1C" w:rsidRPr="00CB36D9" w:rsidRDefault="00870D0E" w:rsidP="008C1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>Review all lecture slides</w:t>
      </w:r>
      <w:r w:rsidR="00CB36D9">
        <w:rPr>
          <w:rFonts w:cstheme="minorHAnsi"/>
          <w:sz w:val="24"/>
          <w:szCs w:val="24"/>
        </w:rPr>
        <w:t xml:space="preserve"> </w:t>
      </w:r>
      <w:r w:rsidR="007F00AD">
        <w:rPr>
          <w:rFonts w:cstheme="minorHAnsi"/>
          <w:sz w:val="24"/>
          <w:szCs w:val="24"/>
        </w:rPr>
        <w:t xml:space="preserve">for </w:t>
      </w:r>
      <w:r w:rsidR="00A80D4B">
        <w:rPr>
          <w:rFonts w:cstheme="minorHAnsi"/>
          <w:b/>
          <w:sz w:val="24"/>
          <w:szCs w:val="24"/>
        </w:rPr>
        <w:t xml:space="preserve">Classes </w:t>
      </w:r>
      <w:r w:rsidR="00B40BF0">
        <w:rPr>
          <w:rFonts w:cstheme="minorHAnsi"/>
          <w:b/>
          <w:sz w:val="24"/>
          <w:szCs w:val="24"/>
        </w:rPr>
        <w:t>7</w:t>
      </w:r>
      <w:r w:rsidR="007F00AD">
        <w:rPr>
          <w:rFonts w:cstheme="minorHAnsi"/>
          <w:b/>
          <w:sz w:val="24"/>
          <w:szCs w:val="24"/>
        </w:rPr>
        <w:t xml:space="preserve"> </w:t>
      </w:r>
      <w:r w:rsidR="007F00AD" w:rsidRPr="007F00AD">
        <w:rPr>
          <w:rFonts w:cstheme="minorHAnsi"/>
          <w:b/>
          <w:sz w:val="24"/>
          <w:szCs w:val="24"/>
        </w:rPr>
        <w:t xml:space="preserve">- </w:t>
      </w:r>
      <w:r w:rsidR="00B40BF0">
        <w:rPr>
          <w:rFonts w:cstheme="minorHAnsi"/>
          <w:b/>
          <w:sz w:val="24"/>
          <w:szCs w:val="24"/>
        </w:rPr>
        <w:t>14</w:t>
      </w:r>
      <w:r w:rsidR="005F7C1C" w:rsidRPr="00CB36D9">
        <w:rPr>
          <w:rFonts w:cstheme="minorHAnsi"/>
          <w:sz w:val="24"/>
          <w:szCs w:val="24"/>
        </w:rPr>
        <w:t>.</w:t>
      </w:r>
    </w:p>
    <w:p w:rsidR="007F00AD" w:rsidRPr="00CB36D9" w:rsidRDefault="007F00AD" w:rsidP="007F0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 xml:space="preserve">Review, correct, and/or complete all </w:t>
      </w:r>
      <w:r>
        <w:rPr>
          <w:rFonts w:cstheme="minorHAnsi"/>
          <w:sz w:val="24"/>
          <w:szCs w:val="24"/>
        </w:rPr>
        <w:t xml:space="preserve">Problem Sets </w:t>
      </w:r>
      <w:r w:rsidRPr="007F00AD">
        <w:rPr>
          <w:rFonts w:cstheme="minorHAnsi"/>
          <w:b/>
          <w:sz w:val="24"/>
          <w:szCs w:val="24"/>
        </w:rPr>
        <w:t>PS0</w:t>
      </w:r>
      <w:r w:rsidR="00A80D4B">
        <w:rPr>
          <w:rFonts w:cstheme="minorHAnsi"/>
          <w:b/>
          <w:sz w:val="24"/>
          <w:szCs w:val="24"/>
        </w:rPr>
        <w:t>5</w:t>
      </w:r>
      <w:r w:rsidRPr="007F00AD">
        <w:rPr>
          <w:rFonts w:cstheme="minorHAnsi"/>
          <w:b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  <w:r w:rsidRPr="00CB36D9">
        <w:rPr>
          <w:rFonts w:cstheme="minorHAnsi"/>
          <w:b/>
          <w:sz w:val="24"/>
          <w:szCs w:val="24"/>
        </w:rPr>
        <w:t>PS0</w:t>
      </w:r>
      <w:r w:rsidR="00B40BF0">
        <w:rPr>
          <w:rFonts w:cstheme="minorHAnsi"/>
          <w:b/>
          <w:sz w:val="24"/>
          <w:szCs w:val="24"/>
        </w:rPr>
        <w:t>7</w:t>
      </w:r>
      <w:r w:rsidRPr="00CB36D9">
        <w:rPr>
          <w:rFonts w:cstheme="minorHAnsi"/>
          <w:sz w:val="24"/>
          <w:szCs w:val="24"/>
        </w:rPr>
        <w:t xml:space="preserve">. </w:t>
      </w:r>
    </w:p>
    <w:p w:rsidR="007F00AD" w:rsidRPr="00CB36D9" w:rsidRDefault="007F00AD" w:rsidP="007F0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Review all Exploration Activities </w:t>
      </w:r>
      <w:r w:rsidR="00DD0BE6">
        <w:rPr>
          <w:rFonts w:cstheme="minorHAnsi"/>
          <w:sz w:val="24"/>
          <w:szCs w:val="24"/>
        </w:rPr>
        <w:t xml:space="preserve">for </w:t>
      </w:r>
      <w:r w:rsidR="00DD0BE6" w:rsidRPr="00DD0BE6">
        <w:rPr>
          <w:rFonts w:cstheme="minorHAnsi"/>
          <w:b/>
          <w:sz w:val="24"/>
          <w:szCs w:val="24"/>
        </w:rPr>
        <w:t xml:space="preserve">Classes </w:t>
      </w:r>
      <w:r w:rsidR="00B40BF0">
        <w:rPr>
          <w:rFonts w:cstheme="minorHAnsi"/>
          <w:b/>
          <w:sz w:val="24"/>
          <w:szCs w:val="24"/>
        </w:rPr>
        <w:t>7</w:t>
      </w:r>
      <w:r w:rsidR="00DD0BE6" w:rsidRPr="00DD0BE6">
        <w:rPr>
          <w:rFonts w:cstheme="minorHAnsi"/>
          <w:b/>
          <w:sz w:val="24"/>
          <w:szCs w:val="24"/>
        </w:rPr>
        <w:t>-</w:t>
      </w:r>
      <w:r w:rsidR="00A80D4B">
        <w:rPr>
          <w:rFonts w:cstheme="minorHAnsi"/>
          <w:b/>
          <w:sz w:val="24"/>
          <w:szCs w:val="24"/>
        </w:rPr>
        <w:t>1</w:t>
      </w:r>
      <w:r w:rsidR="00B40BF0">
        <w:rPr>
          <w:rFonts w:cstheme="minorHAnsi"/>
          <w:b/>
          <w:sz w:val="24"/>
          <w:szCs w:val="24"/>
        </w:rPr>
        <w:t>4</w:t>
      </w:r>
      <w:r w:rsidR="00DD0BE6">
        <w:rPr>
          <w:rFonts w:cstheme="minorHAnsi"/>
          <w:sz w:val="24"/>
          <w:szCs w:val="24"/>
        </w:rPr>
        <w:t xml:space="preserve">. This includes </w:t>
      </w:r>
      <w:r w:rsidR="00B40BF0" w:rsidRPr="00B40BF0">
        <w:rPr>
          <w:rFonts w:cstheme="minorHAnsi"/>
          <w:b/>
          <w:sz w:val="24"/>
          <w:szCs w:val="24"/>
        </w:rPr>
        <w:t>XA_CDP</w:t>
      </w:r>
      <w:r w:rsidR="00B40BF0">
        <w:rPr>
          <w:rFonts w:cstheme="minorHAnsi"/>
          <w:b/>
          <w:sz w:val="24"/>
          <w:szCs w:val="24"/>
        </w:rPr>
        <w:t>1, XA_CDP2</w:t>
      </w:r>
      <w:r w:rsidR="00B40BF0" w:rsidRPr="00B40BF0">
        <w:rPr>
          <w:rFonts w:cstheme="minorHAnsi"/>
          <w:b/>
          <w:sz w:val="24"/>
          <w:szCs w:val="24"/>
        </w:rPr>
        <w:t xml:space="preserve">, </w:t>
      </w:r>
      <w:r w:rsidR="00DD0BE6">
        <w:rPr>
          <w:rFonts w:cstheme="minorHAnsi"/>
          <w:b/>
          <w:sz w:val="24"/>
          <w:szCs w:val="24"/>
        </w:rPr>
        <w:t>XA_</w:t>
      </w:r>
      <w:r w:rsidR="00A80D4B">
        <w:rPr>
          <w:rFonts w:cstheme="minorHAnsi"/>
          <w:b/>
          <w:sz w:val="24"/>
          <w:szCs w:val="24"/>
        </w:rPr>
        <w:t xml:space="preserve">UDF1, </w:t>
      </w:r>
      <w:r w:rsidR="00DD0BE6">
        <w:rPr>
          <w:rFonts w:cstheme="minorHAnsi"/>
          <w:b/>
          <w:sz w:val="24"/>
          <w:szCs w:val="24"/>
        </w:rPr>
        <w:t>XA_</w:t>
      </w:r>
      <w:r w:rsidR="00A80D4B">
        <w:rPr>
          <w:rFonts w:cstheme="minorHAnsi"/>
          <w:b/>
          <w:sz w:val="24"/>
          <w:szCs w:val="24"/>
        </w:rPr>
        <w:t>UDF2</w:t>
      </w:r>
      <w:r w:rsidR="008463A5">
        <w:rPr>
          <w:rFonts w:cstheme="minorHAnsi"/>
          <w:b/>
          <w:sz w:val="24"/>
          <w:szCs w:val="24"/>
        </w:rPr>
        <w:t>, XA_</w:t>
      </w:r>
      <w:r w:rsidR="00A80D4B">
        <w:rPr>
          <w:rFonts w:cstheme="minorHAnsi"/>
          <w:b/>
          <w:sz w:val="24"/>
          <w:szCs w:val="24"/>
        </w:rPr>
        <w:t>Reg1</w:t>
      </w:r>
      <w:r w:rsidR="008463A5">
        <w:rPr>
          <w:rFonts w:cstheme="minorHAnsi"/>
          <w:b/>
          <w:sz w:val="24"/>
          <w:szCs w:val="24"/>
        </w:rPr>
        <w:t>, XA_</w:t>
      </w:r>
      <w:r w:rsidR="00A80D4B">
        <w:rPr>
          <w:rFonts w:cstheme="minorHAnsi"/>
          <w:b/>
          <w:sz w:val="24"/>
          <w:szCs w:val="24"/>
        </w:rPr>
        <w:t>Reg2</w:t>
      </w:r>
      <w:r w:rsidR="008463A5">
        <w:rPr>
          <w:rFonts w:cstheme="minorHAnsi"/>
          <w:b/>
          <w:sz w:val="24"/>
          <w:szCs w:val="24"/>
        </w:rPr>
        <w:t xml:space="preserve">, </w:t>
      </w:r>
      <w:r w:rsidR="00A80D4B">
        <w:rPr>
          <w:rFonts w:cstheme="minorHAnsi"/>
          <w:b/>
          <w:sz w:val="24"/>
          <w:szCs w:val="24"/>
        </w:rPr>
        <w:t xml:space="preserve">XA_FD1, </w:t>
      </w:r>
      <w:r w:rsidR="00B40BF0" w:rsidRPr="00B40BF0">
        <w:rPr>
          <w:rFonts w:cstheme="minorHAnsi"/>
          <w:sz w:val="24"/>
          <w:szCs w:val="24"/>
        </w:rPr>
        <w:t xml:space="preserve">and </w:t>
      </w:r>
      <w:r w:rsidR="00A80D4B">
        <w:rPr>
          <w:rFonts w:cstheme="minorHAnsi"/>
          <w:b/>
          <w:sz w:val="24"/>
          <w:szCs w:val="24"/>
        </w:rPr>
        <w:t>XA_FD</w:t>
      </w:r>
      <w:r w:rsidR="008463A5">
        <w:rPr>
          <w:rFonts w:cstheme="minorHAnsi"/>
          <w:b/>
          <w:sz w:val="24"/>
          <w:szCs w:val="24"/>
        </w:rPr>
        <w:t>2</w:t>
      </w:r>
      <w:r w:rsidR="00A80D4B">
        <w:rPr>
          <w:rFonts w:cstheme="minorHAnsi"/>
          <w:b/>
          <w:sz w:val="24"/>
          <w:szCs w:val="24"/>
        </w:rPr>
        <w:t>.</w:t>
      </w:r>
    </w:p>
    <w:p w:rsidR="005D0F23" w:rsidRDefault="005D0F23" w:rsidP="005D0F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36D9">
        <w:rPr>
          <w:rFonts w:cstheme="minorHAnsi"/>
          <w:sz w:val="24"/>
          <w:szCs w:val="24"/>
        </w:rPr>
        <w:t xml:space="preserve">Take a look at </w:t>
      </w:r>
      <w:r w:rsidR="00A924C5" w:rsidRPr="00CB36D9">
        <w:rPr>
          <w:rFonts w:cstheme="minorHAnsi"/>
          <w:sz w:val="24"/>
          <w:szCs w:val="24"/>
        </w:rPr>
        <w:t xml:space="preserve">practice </w:t>
      </w:r>
      <w:r w:rsidRPr="00CB36D9">
        <w:rPr>
          <w:rFonts w:cstheme="minorHAnsi"/>
          <w:sz w:val="24"/>
          <w:szCs w:val="24"/>
        </w:rPr>
        <w:t>exam problems so that you get a</w:t>
      </w:r>
      <w:bookmarkStart w:id="0" w:name="_GoBack"/>
      <w:bookmarkEnd w:id="0"/>
      <w:r w:rsidRPr="00CB36D9">
        <w:rPr>
          <w:rFonts w:cstheme="minorHAnsi"/>
          <w:sz w:val="24"/>
          <w:szCs w:val="24"/>
        </w:rPr>
        <w:t xml:space="preserve"> feel for the types of problems you can expect. These are posted on Blackboard.</w:t>
      </w:r>
    </w:p>
    <w:p w:rsidR="007F00AD" w:rsidRDefault="007F00AD" w:rsidP="007F00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5B6" w:rsidRPr="008C160A" w:rsidRDefault="00B805B6" w:rsidP="001E028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D0F23" w:rsidRPr="008C160A" w:rsidRDefault="005D0F23" w:rsidP="001E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0F23" w:rsidRPr="008C160A" w:rsidSect="00B35E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AB9" w:rsidRDefault="00FB1AB9" w:rsidP="008C160A">
      <w:pPr>
        <w:spacing w:after="0" w:line="240" w:lineRule="auto"/>
      </w:pPr>
      <w:r>
        <w:separator/>
      </w:r>
    </w:p>
  </w:endnote>
  <w:endnote w:type="continuationSeparator" w:id="0">
    <w:p w:rsidR="00FB1AB9" w:rsidRDefault="00FB1AB9" w:rsidP="008C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AB9" w:rsidRDefault="00FB1AB9" w:rsidP="008C160A">
      <w:pPr>
        <w:spacing w:after="0" w:line="240" w:lineRule="auto"/>
      </w:pPr>
      <w:r>
        <w:separator/>
      </w:r>
    </w:p>
  </w:footnote>
  <w:footnote w:type="continuationSeparator" w:id="0">
    <w:p w:rsidR="00FB1AB9" w:rsidRDefault="00FB1AB9" w:rsidP="008C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192" w:rsidRPr="00CB36D9" w:rsidRDefault="00CB36D9" w:rsidP="008C160A">
    <w:pPr>
      <w:pStyle w:val="Header"/>
      <w:rPr>
        <w:rFonts w:cstheme="minorHAnsi"/>
        <w:b/>
        <w:sz w:val="24"/>
        <w:szCs w:val="28"/>
      </w:rPr>
    </w:pPr>
    <w:r w:rsidRPr="00CB36D9">
      <w:rPr>
        <w:rFonts w:cstheme="minorHAnsi"/>
        <w:b/>
        <w:sz w:val="24"/>
        <w:szCs w:val="28"/>
      </w:rPr>
      <w:t>ENGR 132</w:t>
    </w:r>
    <w:r w:rsidRPr="00CB36D9">
      <w:rPr>
        <w:rFonts w:cstheme="minorHAnsi"/>
        <w:b/>
        <w:sz w:val="24"/>
        <w:szCs w:val="28"/>
      </w:rPr>
      <w:tab/>
    </w:r>
    <w:r w:rsidR="00A80D4B">
      <w:rPr>
        <w:rFonts w:cstheme="minorHAnsi"/>
        <w:b/>
        <w:sz w:val="28"/>
        <w:szCs w:val="28"/>
      </w:rPr>
      <w:t>Study Guide</w:t>
    </w:r>
    <w:r w:rsidR="00F90192" w:rsidRPr="00CB36D9">
      <w:rPr>
        <w:rFonts w:cstheme="minorHAnsi"/>
        <w:b/>
        <w:sz w:val="24"/>
        <w:szCs w:val="28"/>
      </w:rPr>
      <w:tab/>
    </w:r>
    <w:r w:rsidR="00B40BF0">
      <w:rPr>
        <w:rFonts w:cstheme="minorHAnsi"/>
        <w:b/>
        <w:sz w:val="24"/>
        <w:szCs w:val="28"/>
      </w:rPr>
      <w:t>Spring 2017</w:t>
    </w:r>
  </w:p>
  <w:p w:rsidR="00F90192" w:rsidRPr="008C160A" w:rsidRDefault="00F9019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3613D"/>
    <w:multiLevelType w:val="hybridMultilevel"/>
    <w:tmpl w:val="718A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403DA"/>
    <w:multiLevelType w:val="hybridMultilevel"/>
    <w:tmpl w:val="E756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356D5"/>
    <w:multiLevelType w:val="hybridMultilevel"/>
    <w:tmpl w:val="E8409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0A"/>
    <w:rsid w:val="00001477"/>
    <w:rsid w:val="00002AB6"/>
    <w:rsid w:val="00004AB0"/>
    <w:rsid w:val="00005087"/>
    <w:rsid w:val="0000638A"/>
    <w:rsid w:val="0001705D"/>
    <w:rsid w:val="00021367"/>
    <w:rsid w:val="00023442"/>
    <w:rsid w:val="000239C6"/>
    <w:rsid w:val="00027D51"/>
    <w:rsid w:val="00027EA2"/>
    <w:rsid w:val="00033454"/>
    <w:rsid w:val="00035DE9"/>
    <w:rsid w:val="00041AB7"/>
    <w:rsid w:val="0004287B"/>
    <w:rsid w:val="00044567"/>
    <w:rsid w:val="00046297"/>
    <w:rsid w:val="0004791B"/>
    <w:rsid w:val="00050874"/>
    <w:rsid w:val="000515C2"/>
    <w:rsid w:val="000519B5"/>
    <w:rsid w:val="00052F18"/>
    <w:rsid w:val="0005319F"/>
    <w:rsid w:val="00053239"/>
    <w:rsid w:val="000555A3"/>
    <w:rsid w:val="00062E8B"/>
    <w:rsid w:val="000640DA"/>
    <w:rsid w:val="00064794"/>
    <w:rsid w:val="000672E3"/>
    <w:rsid w:val="000678EE"/>
    <w:rsid w:val="00067D69"/>
    <w:rsid w:val="00067DA3"/>
    <w:rsid w:val="000743CE"/>
    <w:rsid w:val="000756F5"/>
    <w:rsid w:val="00077C69"/>
    <w:rsid w:val="000801E4"/>
    <w:rsid w:val="00080F95"/>
    <w:rsid w:val="00081909"/>
    <w:rsid w:val="0008226B"/>
    <w:rsid w:val="00083CA1"/>
    <w:rsid w:val="00084956"/>
    <w:rsid w:val="0008504E"/>
    <w:rsid w:val="00085719"/>
    <w:rsid w:val="000857AE"/>
    <w:rsid w:val="00085909"/>
    <w:rsid w:val="00090372"/>
    <w:rsid w:val="0009085D"/>
    <w:rsid w:val="0009145A"/>
    <w:rsid w:val="00092312"/>
    <w:rsid w:val="000945C7"/>
    <w:rsid w:val="0009627B"/>
    <w:rsid w:val="00096DAF"/>
    <w:rsid w:val="00097CC1"/>
    <w:rsid w:val="000A112F"/>
    <w:rsid w:val="000A1379"/>
    <w:rsid w:val="000A2083"/>
    <w:rsid w:val="000A4FE3"/>
    <w:rsid w:val="000A632D"/>
    <w:rsid w:val="000A68E2"/>
    <w:rsid w:val="000A6A70"/>
    <w:rsid w:val="000A77D3"/>
    <w:rsid w:val="000B7B49"/>
    <w:rsid w:val="000C1FFF"/>
    <w:rsid w:val="000C2A53"/>
    <w:rsid w:val="000C3216"/>
    <w:rsid w:val="000C541F"/>
    <w:rsid w:val="000C575A"/>
    <w:rsid w:val="000C57A9"/>
    <w:rsid w:val="000C79EF"/>
    <w:rsid w:val="000D14CE"/>
    <w:rsid w:val="000D2D40"/>
    <w:rsid w:val="000D354B"/>
    <w:rsid w:val="000D63C9"/>
    <w:rsid w:val="000D6E07"/>
    <w:rsid w:val="000D7F70"/>
    <w:rsid w:val="000E072F"/>
    <w:rsid w:val="000E087D"/>
    <w:rsid w:val="000E0DA8"/>
    <w:rsid w:val="000E1C39"/>
    <w:rsid w:val="000E275F"/>
    <w:rsid w:val="000E5875"/>
    <w:rsid w:val="000E6058"/>
    <w:rsid w:val="000E6B8C"/>
    <w:rsid w:val="000E76F4"/>
    <w:rsid w:val="000F05A8"/>
    <w:rsid w:val="000F0740"/>
    <w:rsid w:val="000F16AD"/>
    <w:rsid w:val="000F1F4B"/>
    <w:rsid w:val="000F23E2"/>
    <w:rsid w:val="000F4684"/>
    <w:rsid w:val="000F79B2"/>
    <w:rsid w:val="00101660"/>
    <w:rsid w:val="00104871"/>
    <w:rsid w:val="00112088"/>
    <w:rsid w:val="00112799"/>
    <w:rsid w:val="00117B7B"/>
    <w:rsid w:val="001206C9"/>
    <w:rsid w:val="001209CC"/>
    <w:rsid w:val="001235B3"/>
    <w:rsid w:val="00124252"/>
    <w:rsid w:val="001258F8"/>
    <w:rsid w:val="00125975"/>
    <w:rsid w:val="0013051C"/>
    <w:rsid w:val="00132B16"/>
    <w:rsid w:val="00133A61"/>
    <w:rsid w:val="00137032"/>
    <w:rsid w:val="00137855"/>
    <w:rsid w:val="00137B9B"/>
    <w:rsid w:val="00140D24"/>
    <w:rsid w:val="0014217B"/>
    <w:rsid w:val="0014240F"/>
    <w:rsid w:val="00144BEB"/>
    <w:rsid w:val="00146939"/>
    <w:rsid w:val="00147C58"/>
    <w:rsid w:val="00152B66"/>
    <w:rsid w:val="00153FA1"/>
    <w:rsid w:val="00155569"/>
    <w:rsid w:val="0016015C"/>
    <w:rsid w:val="00161876"/>
    <w:rsid w:val="00165CEF"/>
    <w:rsid w:val="00166205"/>
    <w:rsid w:val="00166550"/>
    <w:rsid w:val="0017400A"/>
    <w:rsid w:val="001761AE"/>
    <w:rsid w:val="001766F1"/>
    <w:rsid w:val="00177553"/>
    <w:rsid w:val="0018185E"/>
    <w:rsid w:val="001821A5"/>
    <w:rsid w:val="001822D8"/>
    <w:rsid w:val="0018508F"/>
    <w:rsid w:val="001855FB"/>
    <w:rsid w:val="00191F40"/>
    <w:rsid w:val="00192703"/>
    <w:rsid w:val="0019513C"/>
    <w:rsid w:val="001A20CE"/>
    <w:rsid w:val="001A3504"/>
    <w:rsid w:val="001A3834"/>
    <w:rsid w:val="001A6178"/>
    <w:rsid w:val="001B048E"/>
    <w:rsid w:val="001B3934"/>
    <w:rsid w:val="001B4C51"/>
    <w:rsid w:val="001B6E16"/>
    <w:rsid w:val="001C1D2A"/>
    <w:rsid w:val="001C28A4"/>
    <w:rsid w:val="001C2D7A"/>
    <w:rsid w:val="001C344B"/>
    <w:rsid w:val="001D011B"/>
    <w:rsid w:val="001D12E0"/>
    <w:rsid w:val="001D1D48"/>
    <w:rsid w:val="001D2983"/>
    <w:rsid w:val="001D300E"/>
    <w:rsid w:val="001D3453"/>
    <w:rsid w:val="001D4626"/>
    <w:rsid w:val="001D56F3"/>
    <w:rsid w:val="001D7912"/>
    <w:rsid w:val="001D7BA9"/>
    <w:rsid w:val="001E028E"/>
    <w:rsid w:val="001E1BF1"/>
    <w:rsid w:val="001E3477"/>
    <w:rsid w:val="001E4A7A"/>
    <w:rsid w:val="001E5104"/>
    <w:rsid w:val="001E5BD0"/>
    <w:rsid w:val="001F270D"/>
    <w:rsid w:val="001F49AC"/>
    <w:rsid w:val="001F6255"/>
    <w:rsid w:val="001F7F5E"/>
    <w:rsid w:val="00200B0C"/>
    <w:rsid w:val="00204F48"/>
    <w:rsid w:val="00205729"/>
    <w:rsid w:val="00210E50"/>
    <w:rsid w:val="00211475"/>
    <w:rsid w:val="00211FF7"/>
    <w:rsid w:val="0021335D"/>
    <w:rsid w:val="0021633F"/>
    <w:rsid w:val="00217466"/>
    <w:rsid w:val="00217A6F"/>
    <w:rsid w:val="0022090F"/>
    <w:rsid w:val="00222128"/>
    <w:rsid w:val="00223859"/>
    <w:rsid w:val="00225733"/>
    <w:rsid w:val="00230C96"/>
    <w:rsid w:val="002319B5"/>
    <w:rsid w:val="00232B32"/>
    <w:rsid w:val="0023509A"/>
    <w:rsid w:val="002405DF"/>
    <w:rsid w:val="00240C65"/>
    <w:rsid w:val="002446F7"/>
    <w:rsid w:val="00244802"/>
    <w:rsid w:val="00246D88"/>
    <w:rsid w:val="002500DC"/>
    <w:rsid w:val="00250B09"/>
    <w:rsid w:val="00250E84"/>
    <w:rsid w:val="002526A9"/>
    <w:rsid w:val="00252702"/>
    <w:rsid w:val="00252E5C"/>
    <w:rsid w:val="002530BF"/>
    <w:rsid w:val="002553C1"/>
    <w:rsid w:val="002557BD"/>
    <w:rsid w:val="00255959"/>
    <w:rsid w:val="00256C98"/>
    <w:rsid w:val="00257F5C"/>
    <w:rsid w:val="00261547"/>
    <w:rsid w:val="00262AF9"/>
    <w:rsid w:val="00264546"/>
    <w:rsid w:val="00266C10"/>
    <w:rsid w:val="0026787B"/>
    <w:rsid w:val="00270BFD"/>
    <w:rsid w:val="002748D8"/>
    <w:rsid w:val="00277957"/>
    <w:rsid w:val="00284C6A"/>
    <w:rsid w:val="00285707"/>
    <w:rsid w:val="00285C3E"/>
    <w:rsid w:val="00287491"/>
    <w:rsid w:val="00287935"/>
    <w:rsid w:val="00287937"/>
    <w:rsid w:val="00293C5B"/>
    <w:rsid w:val="00293D85"/>
    <w:rsid w:val="002A0267"/>
    <w:rsid w:val="002A0DBF"/>
    <w:rsid w:val="002A7948"/>
    <w:rsid w:val="002B048F"/>
    <w:rsid w:val="002B07DA"/>
    <w:rsid w:val="002B28F1"/>
    <w:rsid w:val="002B2C2E"/>
    <w:rsid w:val="002B340B"/>
    <w:rsid w:val="002B59FD"/>
    <w:rsid w:val="002B6957"/>
    <w:rsid w:val="002C031A"/>
    <w:rsid w:val="002C05AC"/>
    <w:rsid w:val="002C1F31"/>
    <w:rsid w:val="002C3646"/>
    <w:rsid w:val="002C4335"/>
    <w:rsid w:val="002C6228"/>
    <w:rsid w:val="002C7154"/>
    <w:rsid w:val="002D2341"/>
    <w:rsid w:val="002D47C3"/>
    <w:rsid w:val="002E0874"/>
    <w:rsid w:val="002E0A2F"/>
    <w:rsid w:val="002E4022"/>
    <w:rsid w:val="002F26EF"/>
    <w:rsid w:val="002F33BA"/>
    <w:rsid w:val="002F4C90"/>
    <w:rsid w:val="002F5E41"/>
    <w:rsid w:val="002F634C"/>
    <w:rsid w:val="002F68BC"/>
    <w:rsid w:val="00302161"/>
    <w:rsid w:val="00304B5A"/>
    <w:rsid w:val="00305B8B"/>
    <w:rsid w:val="00310C32"/>
    <w:rsid w:val="00312AB0"/>
    <w:rsid w:val="00312FA9"/>
    <w:rsid w:val="00317897"/>
    <w:rsid w:val="00321987"/>
    <w:rsid w:val="00321AA9"/>
    <w:rsid w:val="003250BE"/>
    <w:rsid w:val="00326BEC"/>
    <w:rsid w:val="0032778E"/>
    <w:rsid w:val="00331E7B"/>
    <w:rsid w:val="003358EE"/>
    <w:rsid w:val="00340BFA"/>
    <w:rsid w:val="003443EC"/>
    <w:rsid w:val="00354792"/>
    <w:rsid w:val="00355325"/>
    <w:rsid w:val="003644CD"/>
    <w:rsid w:val="0036517D"/>
    <w:rsid w:val="00366B6F"/>
    <w:rsid w:val="003674A2"/>
    <w:rsid w:val="00367D49"/>
    <w:rsid w:val="00375913"/>
    <w:rsid w:val="00376E62"/>
    <w:rsid w:val="00380932"/>
    <w:rsid w:val="003813E8"/>
    <w:rsid w:val="00381F8F"/>
    <w:rsid w:val="00382FD6"/>
    <w:rsid w:val="00383185"/>
    <w:rsid w:val="0038358D"/>
    <w:rsid w:val="003901D0"/>
    <w:rsid w:val="00394010"/>
    <w:rsid w:val="003960D4"/>
    <w:rsid w:val="00396462"/>
    <w:rsid w:val="00397E05"/>
    <w:rsid w:val="003A1487"/>
    <w:rsid w:val="003A2164"/>
    <w:rsid w:val="003A2A96"/>
    <w:rsid w:val="003A2F38"/>
    <w:rsid w:val="003A3CB0"/>
    <w:rsid w:val="003A4CD5"/>
    <w:rsid w:val="003A54D1"/>
    <w:rsid w:val="003A5599"/>
    <w:rsid w:val="003A7776"/>
    <w:rsid w:val="003A7AC5"/>
    <w:rsid w:val="003A7C42"/>
    <w:rsid w:val="003B0632"/>
    <w:rsid w:val="003B11AD"/>
    <w:rsid w:val="003B4CB4"/>
    <w:rsid w:val="003B61CF"/>
    <w:rsid w:val="003B6451"/>
    <w:rsid w:val="003B76AC"/>
    <w:rsid w:val="003C00A1"/>
    <w:rsid w:val="003C08A5"/>
    <w:rsid w:val="003C1419"/>
    <w:rsid w:val="003C15F8"/>
    <w:rsid w:val="003C6FB3"/>
    <w:rsid w:val="003D0C11"/>
    <w:rsid w:val="003D34DE"/>
    <w:rsid w:val="003E051B"/>
    <w:rsid w:val="003E32BC"/>
    <w:rsid w:val="003E575A"/>
    <w:rsid w:val="003E5B55"/>
    <w:rsid w:val="003E5EDD"/>
    <w:rsid w:val="003E6D77"/>
    <w:rsid w:val="003F0334"/>
    <w:rsid w:val="003F2677"/>
    <w:rsid w:val="003F6B6E"/>
    <w:rsid w:val="00402DB9"/>
    <w:rsid w:val="00402F0D"/>
    <w:rsid w:val="004057BA"/>
    <w:rsid w:val="004067CC"/>
    <w:rsid w:val="00406D64"/>
    <w:rsid w:val="00410B54"/>
    <w:rsid w:val="0041251B"/>
    <w:rsid w:val="004132B7"/>
    <w:rsid w:val="004150D5"/>
    <w:rsid w:val="00417CED"/>
    <w:rsid w:val="00423601"/>
    <w:rsid w:val="00424B0F"/>
    <w:rsid w:val="00426D16"/>
    <w:rsid w:val="00427FDB"/>
    <w:rsid w:val="00430373"/>
    <w:rsid w:val="00430D1A"/>
    <w:rsid w:val="00430FD4"/>
    <w:rsid w:val="00431914"/>
    <w:rsid w:val="00433382"/>
    <w:rsid w:val="00434854"/>
    <w:rsid w:val="00436611"/>
    <w:rsid w:val="00437D2C"/>
    <w:rsid w:val="00437E16"/>
    <w:rsid w:val="004416F8"/>
    <w:rsid w:val="00443703"/>
    <w:rsid w:val="00446A73"/>
    <w:rsid w:val="0044710D"/>
    <w:rsid w:val="0045061D"/>
    <w:rsid w:val="004512C4"/>
    <w:rsid w:val="0045236B"/>
    <w:rsid w:val="00452E8C"/>
    <w:rsid w:val="00460C47"/>
    <w:rsid w:val="00461248"/>
    <w:rsid w:val="004621F6"/>
    <w:rsid w:val="00462233"/>
    <w:rsid w:val="00462B6F"/>
    <w:rsid w:val="004632FD"/>
    <w:rsid w:val="0046370B"/>
    <w:rsid w:val="00466637"/>
    <w:rsid w:val="004707D1"/>
    <w:rsid w:val="004722FD"/>
    <w:rsid w:val="004732F6"/>
    <w:rsid w:val="00475945"/>
    <w:rsid w:val="004802E9"/>
    <w:rsid w:val="00483513"/>
    <w:rsid w:val="004846CF"/>
    <w:rsid w:val="0049065E"/>
    <w:rsid w:val="004918DD"/>
    <w:rsid w:val="00491D61"/>
    <w:rsid w:val="0049551F"/>
    <w:rsid w:val="00497304"/>
    <w:rsid w:val="004A351D"/>
    <w:rsid w:val="004A4F40"/>
    <w:rsid w:val="004A53CC"/>
    <w:rsid w:val="004B0A5E"/>
    <w:rsid w:val="004B0AAD"/>
    <w:rsid w:val="004B4009"/>
    <w:rsid w:val="004B6C0E"/>
    <w:rsid w:val="004B758A"/>
    <w:rsid w:val="004B7614"/>
    <w:rsid w:val="004B7C84"/>
    <w:rsid w:val="004C09A4"/>
    <w:rsid w:val="004C1CC0"/>
    <w:rsid w:val="004C1E4A"/>
    <w:rsid w:val="004C2067"/>
    <w:rsid w:val="004C2395"/>
    <w:rsid w:val="004C3942"/>
    <w:rsid w:val="004C4363"/>
    <w:rsid w:val="004C63F6"/>
    <w:rsid w:val="004C74EC"/>
    <w:rsid w:val="004C7666"/>
    <w:rsid w:val="004C7915"/>
    <w:rsid w:val="004C7F95"/>
    <w:rsid w:val="004D2C2B"/>
    <w:rsid w:val="004D6B80"/>
    <w:rsid w:val="004E43EB"/>
    <w:rsid w:val="004F1673"/>
    <w:rsid w:val="004F5E2E"/>
    <w:rsid w:val="004F628C"/>
    <w:rsid w:val="005018C0"/>
    <w:rsid w:val="0050345C"/>
    <w:rsid w:val="00503EB3"/>
    <w:rsid w:val="0050476C"/>
    <w:rsid w:val="00506084"/>
    <w:rsid w:val="00513A5B"/>
    <w:rsid w:val="00515948"/>
    <w:rsid w:val="005163F7"/>
    <w:rsid w:val="00520DAD"/>
    <w:rsid w:val="0052329B"/>
    <w:rsid w:val="0052536F"/>
    <w:rsid w:val="0053192F"/>
    <w:rsid w:val="0053199C"/>
    <w:rsid w:val="00537C1E"/>
    <w:rsid w:val="00543BB8"/>
    <w:rsid w:val="005441E3"/>
    <w:rsid w:val="00544B08"/>
    <w:rsid w:val="00546C2B"/>
    <w:rsid w:val="005532AE"/>
    <w:rsid w:val="00553421"/>
    <w:rsid w:val="00553B4C"/>
    <w:rsid w:val="005544BA"/>
    <w:rsid w:val="00556D8D"/>
    <w:rsid w:val="0056190D"/>
    <w:rsid w:val="005644A5"/>
    <w:rsid w:val="005658DB"/>
    <w:rsid w:val="00566FBF"/>
    <w:rsid w:val="00567A00"/>
    <w:rsid w:val="005705D0"/>
    <w:rsid w:val="005770CA"/>
    <w:rsid w:val="00580046"/>
    <w:rsid w:val="00580057"/>
    <w:rsid w:val="005815E2"/>
    <w:rsid w:val="00582CAF"/>
    <w:rsid w:val="005876E1"/>
    <w:rsid w:val="00587C83"/>
    <w:rsid w:val="00590EA3"/>
    <w:rsid w:val="00591739"/>
    <w:rsid w:val="00591A17"/>
    <w:rsid w:val="00594D0F"/>
    <w:rsid w:val="00596AA8"/>
    <w:rsid w:val="005A0A4C"/>
    <w:rsid w:val="005A2836"/>
    <w:rsid w:val="005A299C"/>
    <w:rsid w:val="005A3081"/>
    <w:rsid w:val="005A3D29"/>
    <w:rsid w:val="005A6312"/>
    <w:rsid w:val="005A673E"/>
    <w:rsid w:val="005B2658"/>
    <w:rsid w:val="005C0789"/>
    <w:rsid w:val="005C2162"/>
    <w:rsid w:val="005C3098"/>
    <w:rsid w:val="005C4D1F"/>
    <w:rsid w:val="005C55C3"/>
    <w:rsid w:val="005C7579"/>
    <w:rsid w:val="005D0AD8"/>
    <w:rsid w:val="005D0F23"/>
    <w:rsid w:val="005D13CA"/>
    <w:rsid w:val="005D3A88"/>
    <w:rsid w:val="005D3AC5"/>
    <w:rsid w:val="005D4AF2"/>
    <w:rsid w:val="005D60E6"/>
    <w:rsid w:val="005D66A9"/>
    <w:rsid w:val="005D6816"/>
    <w:rsid w:val="005D6E2F"/>
    <w:rsid w:val="005D6E70"/>
    <w:rsid w:val="005D7BE8"/>
    <w:rsid w:val="005E0668"/>
    <w:rsid w:val="005E0FA8"/>
    <w:rsid w:val="005E2F9C"/>
    <w:rsid w:val="005E5F35"/>
    <w:rsid w:val="005E7C4E"/>
    <w:rsid w:val="005F12BE"/>
    <w:rsid w:val="005F276A"/>
    <w:rsid w:val="005F3C92"/>
    <w:rsid w:val="005F4D33"/>
    <w:rsid w:val="005F51A8"/>
    <w:rsid w:val="005F6899"/>
    <w:rsid w:val="005F7C1C"/>
    <w:rsid w:val="006075D3"/>
    <w:rsid w:val="006077B2"/>
    <w:rsid w:val="00611030"/>
    <w:rsid w:val="00611C55"/>
    <w:rsid w:val="00612080"/>
    <w:rsid w:val="006132CE"/>
    <w:rsid w:val="00615255"/>
    <w:rsid w:val="006155D0"/>
    <w:rsid w:val="00616BBC"/>
    <w:rsid w:val="00620ACC"/>
    <w:rsid w:val="006217D7"/>
    <w:rsid w:val="00621A9E"/>
    <w:rsid w:val="006223DC"/>
    <w:rsid w:val="00622C21"/>
    <w:rsid w:val="00623C70"/>
    <w:rsid w:val="00623C80"/>
    <w:rsid w:val="006256DC"/>
    <w:rsid w:val="006300A2"/>
    <w:rsid w:val="006309A0"/>
    <w:rsid w:val="006340CB"/>
    <w:rsid w:val="006358F0"/>
    <w:rsid w:val="00636032"/>
    <w:rsid w:val="00637561"/>
    <w:rsid w:val="00641D9D"/>
    <w:rsid w:val="00642BB4"/>
    <w:rsid w:val="0064604B"/>
    <w:rsid w:val="00646BDA"/>
    <w:rsid w:val="006566E6"/>
    <w:rsid w:val="0066425D"/>
    <w:rsid w:val="006664D8"/>
    <w:rsid w:val="006676AA"/>
    <w:rsid w:val="006710F4"/>
    <w:rsid w:val="00674C84"/>
    <w:rsid w:val="00676331"/>
    <w:rsid w:val="00676C7A"/>
    <w:rsid w:val="006808B0"/>
    <w:rsid w:val="006876A3"/>
    <w:rsid w:val="00690768"/>
    <w:rsid w:val="00690FAD"/>
    <w:rsid w:val="00694783"/>
    <w:rsid w:val="00696E2D"/>
    <w:rsid w:val="006976CE"/>
    <w:rsid w:val="006A1C7F"/>
    <w:rsid w:val="006A3FEE"/>
    <w:rsid w:val="006A4F01"/>
    <w:rsid w:val="006A6BFD"/>
    <w:rsid w:val="006B01A4"/>
    <w:rsid w:val="006B0E32"/>
    <w:rsid w:val="006B1413"/>
    <w:rsid w:val="006B426D"/>
    <w:rsid w:val="006B471B"/>
    <w:rsid w:val="006B4880"/>
    <w:rsid w:val="006B4CBC"/>
    <w:rsid w:val="006B6D73"/>
    <w:rsid w:val="006C06E0"/>
    <w:rsid w:val="006C2964"/>
    <w:rsid w:val="006C539A"/>
    <w:rsid w:val="006C622E"/>
    <w:rsid w:val="006D2370"/>
    <w:rsid w:val="006D2E09"/>
    <w:rsid w:val="006D4034"/>
    <w:rsid w:val="006D457F"/>
    <w:rsid w:val="006D4636"/>
    <w:rsid w:val="006D5825"/>
    <w:rsid w:val="006D5F22"/>
    <w:rsid w:val="006D6987"/>
    <w:rsid w:val="006D6D00"/>
    <w:rsid w:val="006E0C16"/>
    <w:rsid w:val="006E151B"/>
    <w:rsid w:val="006E25EF"/>
    <w:rsid w:val="006E38FC"/>
    <w:rsid w:val="006E39C8"/>
    <w:rsid w:val="006E47A3"/>
    <w:rsid w:val="006E5EC9"/>
    <w:rsid w:val="006E6D9B"/>
    <w:rsid w:val="006E7837"/>
    <w:rsid w:val="006E7DA1"/>
    <w:rsid w:val="006F0279"/>
    <w:rsid w:val="006F0B6B"/>
    <w:rsid w:val="006F41FE"/>
    <w:rsid w:val="006F5577"/>
    <w:rsid w:val="006F6F0B"/>
    <w:rsid w:val="006F7708"/>
    <w:rsid w:val="0070052E"/>
    <w:rsid w:val="00706E65"/>
    <w:rsid w:val="00713887"/>
    <w:rsid w:val="007155F4"/>
    <w:rsid w:val="00717FE6"/>
    <w:rsid w:val="007207E6"/>
    <w:rsid w:val="0072099B"/>
    <w:rsid w:val="007219D1"/>
    <w:rsid w:val="00722808"/>
    <w:rsid w:val="007332F7"/>
    <w:rsid w:val="00733349"/>
    <w:rsid w:val="00734358"/>
    <w:rsid w:val="00734B31"/>
    <w:rsid w:val="00735BBC"/>
    <w:rsid w:val="00737E28"/>
    <w:rsid w:val="00740F33"/>
    <w:rsid w:val="0074198B"/>
    <w:rsid w:val="00742F23"/>
    <w:rsid w:val="0074558D"/>
    <w:rsid w:val="00745AC2"/>
    <w:rsid w:val="007460B5"/>
    <w:rsid w:val="00746B44"/>
    <w:rsid w:val="007471BD"/>
    <w:rsid w:val="0075014B"/>
    <w:rsid w:val="00750576"/>
    <w:rsid w:val="00750954"/>
    <w:rsid w:val="00753365"/>
    <w:rsid w:val="00754558"/>
    <w:rsid w:val="00756661"/>
    <w:rsid w:val="0076004D"/>
    <w:rsid w:val="0076356C"/>
    <w:rsid w:val="00770F83"/>
    <w:rsid w:val="00773D41"/>
    <w:rsid w:val="0078010F"/>
    <w:rsid w:val="00780EE0"/>
    <w:rsid w:val="007814B9"/>
    <w:rsid w:val="00781975"/>
    <w:rsid w:val="00781D2C"/>
    <w:rsid w:val="0078518F"/>
    <w:rsid w:val="00786167"/>
    <w:rsid w:val="00787090"/>
    <w:rsid w:val="007913D4"/>
    <w:rsid w:val="00796599"/>
    <w:rsid w:val="00797742"/>
    <w:rsid w:val="007A0700"/>
    <w:rsid w:val="007A192D"/>
    <w:rsid w:val="007A23D4"/>
    <w:rsid w:val="007A27B6"/>
    <w:rsid w:val="007A3142"/>
    <w:rsid w:val="007A789B"/>
    <w:rsid w:val="007B208C"/>
    <w:rsid w:val="007B44C0"/>
    <w:rsid w:val="007B5C34"/>
    <w:rsid w:val="007B7DC4"/>
    <w:rsid w:val="007C1DE9"/>
    <w:rsid w:val="007C2485"/>
    <w:rsid w:val="007C3643"/>
    <w:rsid w:val="007C4859"/>
    <w:rsid w:val="007C48B8"/>
    <w:rsid w:val="007C5A11"/>
    <w:rsid w:val="007C5B35"/>
    <w:rsid w:val="007C7DB2"/>
    <w:rsid w:val="007D14A5"/>
    <w:rsid w:val="007D4569"/>
    <w:rsid w:val="007D45B1"/>
    <w:rsid w:val="007D45F7"/>
    <w:rsid w:val="007D799C"/>
    <w:rsid w:val="007E066C"/>
    <w:rsid w:val="007E0D72"/>
    <w:rsid w:val="007E184F"/>
    <w:rsid w:val="007E1B03"/>
    <w:rsid w:val="007E520C"/>
    <w:rsid w:val="007E78FD"/>
    <w:rsid w:val="007E7B5C"/>
    <w:rsid w:val="007F00AD"/>
    <w:rsid w:val="007F03CE"/>
    <w:rsid w:val="007F1F1F"/>
    <w:rsid w:val="007F30C2"/>
    <w:rsid w:val="007F4C34"/>
    <w:rsid w:val="007F4DD9"/>
    <w:rsid w:val="007F5CC1"/>
    <w:rsid w:val="007F5DAF"/>
    <w:rsid w:val="008027AD"/>
    <w:rsid w:val="00803F89"/>
    <w:rsid w:val="008040F1"/>
    <w:rsid w:val="00807BE3"/>
    <w:rsid w:val="0081029D"/>
    <w:rsid w:val="00812D97"/>
    <w:rsid w:val="00815261"/>
    <w:rsid w:val="0081549D"/>
    <w:rsid w:val="00815C92"/>
    <w:rsid w:val="00816076"/>
    <w:rsid w:val="008203BC"/>
    <w:rsid w:val="00820AB7"/>
    <w:rsid w:val="00823922"/>
    <w:rsid w:val="00823CDF"/>
    <w:rsid w:val="008266F6"/>
    <w:rsid w:val="0082680C"/>
    <w:rsid w:val="0082712B"/>
    <w:rsid w:val="00827B46"/>
    <w:rsid w:val="00827E4F"/>
    <w:rsid w:val="008310B1"/>
    <w:rsid w:val="008327D0"/>
    <w:rsid w:val="00834975"/>
    <w:rsid w:val="008368A7"/>
    <w:rsid w:val="00836F3C"/>
    <w:rsid w:val="00837144"/>
    <w:rsid w:val="008377EE"/>
    <w:rsid w:val="00843708"/>
    <w:rsid w:val="00843C32"/>
    <w:rsid w:val="00844317"/>
    <w:rsid w:val="008456EE"/>
    <w:rsid w:val="008463A5"/>
    <w:rsid w:val="00847B45"/>
    <w:rsid w:val="00847C57"/>
    <w:rsid w:val="00850D80"/>
    <w:rsid w:val="008512CB"/>
    <w:rsid w:val="0085646A"/>
    <w:rsid w:val="008602D7"/>
    <w:rsid w:val="00865890"/>
    <w:rsid w:val="008662E0"/>
    <w:rsid w:val="00867C0C"/>
    <w:rsid w:val="00870D0E"/>
    <w:rsid w:val="0087239A"/>
    <w:rsid w:val="00875896"/>
    <w:rsid w:val="0087713F"/>
    <w:rsid w:val="00881382"/>
    <w:rsid w:val="008819A7"/>
    <w:rsid w:val="00883DB0"/>
    <w:rsid w:val="00884E69"/>
    <w:rsid w:val="00885550"/>
    <w:rsid w:val="0088724B"/>
    <w:rsid w:val="00887CC9"/>
    <w:rsid w:val="008904E8"/>
    <w:rsid w:val="0089126E"/>
    <w:rsid w:val="0089749B"/>
    <w:rsid w:val="008A09FF"/>
    <w:rsid w:val="008A288D"/>
    <w:rsid w:val="008A3677"/>
    <w:rsid w:val="008A37D4"/>
    <w:rsid w:val="008A5193"/>
    <w:rsid w:val="008A662B"/>
    <w:rsid w:val="008A7B2D"/>
    <w:rsid w:val="008B418C"/>
    <w:rsid w:val="008B4C6F"/>
    <w:rsid w:val="008B6AB8"/>
    <w:rsid w:val="008B6E64"/>
    <w:rsid w:val="008C1248"/>
    <w:rsid w:val="008C160A"/>
    <w:rsid w:val="008C20C2"/>
    <w:rsid w:val="008C777F"/>
    <w:rsid w:val="008D0773"/>
    <w:rsid w:val="008D20FE"/>
    <w:rsid w:val="008D327E"/>
    <w:rsid w:val="008D3A48"/>
    <w:rsid w:val="008D4AAA"/>
    <w:rsid w:val="008D5ECF"/>
    <w:rsid w:val="008D7E2C"/>
    <w:rsid w:val="008D7F31"/>
    <w:rsid w:val="008E2FD7"/>
    <w:rsid w:val="008E5683"/>
    <w:rsid w:val="008E5985"/>
    <w:rsid w:val="008F23DA"/>
    <w:rsid w:val="008F367C"/>
    <w:rsid w:val="008F5789"/>
    <w:rsid w:val="008F5FA4"/>
    <w:rsid w:val="008F68CC"/>
    <w:rsid w:val="008F706A"/>
    <w:rsid w:val="00905551"/>
    <w:rsid w:val="009101E6"/>
    <w:rsid w:val="00916F6E"/>
    <w:rsid w:val="00920193"/>
    <w:rsid w:val="009209D0"/>
    <w:rsid w:val="00920C5C"/>
    <w:rsid w:val="009210C5"/>
    <w:rsid w:val="009221F5"/>
    <w:rsid w:val="00922F28"/>
    <w:rsid w:val="009236E4"/>
    <w:rsid w:val="00924A41"/>
    <w:rsid w:val="00925BBE"/>
    <w:rsid w:val="009302D7"/>
    <w:rsid w:val="00930E9F"/>
    <w:rsid w:val="00931136"/>
    <w:rsid w:val="0093232D"/>
    <w:rsid w:val="00935AFD"/>
    <w:rsid w:val="00940E35"/>
    <w:rsid w:val="00944AEE"/>
    <w:rsid w:val="00946214"/>
    <w:rsid w:val="00955616"/>
    <w:rsid w:val="00955B38"/>
    <w:rsid w:val="00956E89"/>
    <w:rsid w:val="009579EA"/>
    <w:rsid w:val="00962DCF"/>
    <w:rsid w:val="00963F99"/>
    <w:rsid w:val="009649D9"/>
    <w:rsid w:val="00970187"/>
    <w:rsid w:val="00970F2D"/>
    <w:rsid w:val="009711E0"/>
    <w:rsid w:val="009711EC"/>
    <w:rsid w:val="00972553"/>
    <w:rsid w:val="00972C82"/>
    <w:rsid w:val="009732E1"/>
    <w:rsid w:val="00974841"/>
    <w:rsid w:val="00974854"/>
    <w:rsid w:val="00974B9D"/>
    <w:rsid w:val="0097528E"/>
    <w:rsid w:val="00981B02"/>
    <w:rsid w:val="00981FE6"/>
    <w:rsid w:val="0098593B"/>
    <w:rsid w:val="0099248B"/>
    <w:rsid w:val="009968A0"/>
    <w:rsid w:val="00996B95"/>
    <w:rsid w:val="0099771F"/>
    <w:rsid w:val="009A0518"/>
    <w:rsid w:val="009A2D15"/>
    <w:rsid w:val="009A61C2"/>
    <w:rsid w:val="009A6D25"/>
    <w:rsid w:val="009B2408"/>
    <w:rsid w:val="009B70E9"/>
    <w:rsid w:val="009B7295"/>
    <w:rsid w:val="009C06D8"/>
    <w:rsid w:val="009C1B5D"/>
    <w:rsid w:val="009C353E"/>
    <w:rsid w:val="009C4E68"/>
    <w:rsid w:val="009C6CCB"/>
    <w:rsid w:val="009D0295"/>
    <w:rsid w:val="009D6749"/>
    <w:rsid w:val="009D695D"/>
    <w:rsid w:val="009E01B8"/>
    <w:rsid w:val="009E1C42"/>
    <w:rsid w:val="009E40A4"/>
    <w:rsid w:val="009E4592"/>
    <w:rsid w:val="009E7B44"/>
    <w:rsid w:val="009F0BD9"/>
    <w:rsid w:val="009F171A"/>
    <w:rsid w:val="009F305A"/>
    <w:rsid w:val="009F3D55"/>
    <w:rsid w:val="009F46A7"/>
    <w:rsid w:val="00A00F16"/>
    <w:rsid w:val="00A0173A"/>
    <w:rsid w:val="00A038B0"/>
    <w:rsid w:val="00A05D95"/>
    <w:rsid w:val="00A0667E"/>
    <w:rsid w:val="00A06A36"/>
    <w:rsid w:val="00A1026B"/>
    <w:rsid w:val="00A12F89"/>
    <w:rsid w:val="00A133E0"/>
    <w:rsid w:val="00A15CAE"/>
    <w:rsid w:val="00A178FD"/>
    <w:rsid w:val="00A20F9C"/>
    <w:rsid w:val="00A218D1"/>
    <w:rsid w:val="00A256E6"/>
    <w:rsid w:val="00A26168"/>
    <w:rsid w:val="00A27EE1"/>
    <w:rsid w:val="00A420A5"/>
    <w:rsid w:val="00A43699"/>
    <w:rsid w:val="00A4702F"/>
    <w:rsid w:val="00A52BE6"/>
    <w:rsid w:val="00A53597"/>
    <w:rsid w:val="00A53F2B"/>
    <w:rsid w:val="00A56171"/>
    <w:rsid w:val="00A57540"/>
    <w:rsid w:val="00A577B0"/>
    <w:rsid w:val="00A6099A"/>
    <w:rsid w:val="00A62F8B"/>
    <w:rsid w:val="00A67A04"/>
    <w:rsid w:val="00A67AE0"/>
    <w:rsid w:val="00A764F4"/>
    <w:rsid w:val="00A76A5F"/>
    <w:rsid w:val="00A80D4B"/>
    <w:rsid w:val="00A820F6"/>
    <w:rsid w:val="00A8333B"/>
    <w:rsid w:val="00A83BA9"/>
    <w:rsid w:val="00A85E4E"/>
    <w:rsid w:val="00A8726F"/>
    <w:rsid w:val="00A91AA2"/>
    <w:rsid w:val="00A91AB3"/>
    <w:rsid w:val="00A924C5"/>
    <w:rsid w:val="00A97358"/>
    <w:rsid w:val="00A97F15"/>
    <w:rsid w:val="00AA6BA9"/>
    <w:rsid w:val="00AB102E"/>
    <w:rsid w:val="00AB229A"/>
    <w:rsid w:val="00AB2F76"/>
    <w:rsid w:val="00AB32A4"/>
    <w:rsid w:val="00AB4101"/>
    <w:rsid w:val="00AB44E4"/>
    <w:rsid w:val="00AB7154"/>
    <w:rsid w:val="00AD3436"/>
    <w:rsid w:val="00AD543F"/>
    <w:rsid w:val="00AD682F"/>
    <w:rsid w:val="00AE48C3"/>
    <w:rsid w:val="00AE4E36"/>
    <w:rsid w:val="00AE5E3C"/>
    <w:rsid w:val="00AF3ECB"/>
    <w:rsid w:val="00AF5AAF"/>
    <w:rsid w:val="00B03812"/>
    <w:rsid w:val="00B051A8"/>
    <w:rsid w:val="00B05562"/>
    <w:rsid w:val="00B05B71"/>
    <w:rsid w:val="00B06398"/>
    <w:rsid w:val="00B07D60"/>
    <w:rsid w:val="00B14DB9"/>
    <w:rsid w:val="00B14E4E"/>
    <w:rsid w:val="00B17D14"/>
    <w:rsid w:val="00B211C8"/>
    <w:rsid w:val="00B22476"/>
    <w:rsid w:val="00B22CD3"/>
    <w:rsid w:val="00B241C8"/>
    <w:rsid w:val="00B25393"/>
    <w:rsid w:val="00B266E0"/>
    <w:rsid w:val="00B31119"/>
    <w:rsid w:val="00B35EAA"/>
    <w:rsid w:val="00B372FF"/>
    <w:rsid w:val="00B40BF0"/>
    <w:rsid w:val="00B449FF"/>
    <w:rsid w:val="00B47F73"/>
    <w:rsid w:val="00B554B5"/>
    <w:rsid w:val="00B55A25"/>
    <w:rsid w:val="00B62D22"/>
    <w:rsid w:val="00B63932"/>
    <w:rsid w:val="00B66F35"/>
    <w:rsid w:val="00B708EA"/>
    <w:rsid w:val="00B7166F"/>
    <w:rsid w:val="00B72868"/>
    <w:rsid w:val="00B7550C"/>
    <w:rsid w:val="00B805B6"/>
    <w:rsid w:val="00B806DC"/>
    <w:rsid w:val="00B82631"/>
    <w:rsid w:val="00B83084"/>
    <w:rsid w:val="00B85799"/>
    <w:rsid w:val="00B85D84"/>
    <w:rsid w:val="00B86B69"/>
    <w:rsid w:val="00B90DAB"/>
    <w:rsid w:val="00B9288D"/>
    <w:rsid w:val="00B929B3"/>
    <w:rsid w:val="00B92B5E"/>
    <w:rsid w:val="00B93D51"/>
    <w:rsid w:val="00BA1567"/>
    <w:rsid w:val="00BA396B"/>
    <w:rsid w:val="00BA4AF6"/>
    <w:rsid w:val="00BB081F"/>
    <w:rsid w:val="00BB0D13"/>
    <w:rsid w:val="00BB1269"/>
    <w:rsid w:val="00BB16DE"/>
    <w:rsid w:val="00BB4909"/>
    <w:rsid w:val="00BB6025"/>
    <w:rsid w:val="00BB7AB4"/>
    <w:rsid w:val="00BC0127"/>
    <w:rsid w:val="00BC0788"/>
    <w:rsid w:val="00BC4769"/>
    <w:rsid w:val="00BC6816"/>
    <w:rsid w:val="00BD25BD"/>
    <w:rsid w:val="00BD69B1"/>
    <w:rsid w:val="00BE0917"/>
    <w:rsid w:val="00BE0D79"/>
    <w:rsid w:val="00BE4819"/>
    <w:rsid w:val="00BE662F"/>
    <w:rsid w:val="00BE75BF"/>
    <w:rsid w:val="00BF6878"/>
    <w:rsid w:val="00BF6A50"/>
    <w:rsid w:val="00BF6BFB"/>
    <w:rsid w:val="00C0137B"/>
    <w:rsid w:val="00C03072"/>
    <w:rsid w:val="00C038C6"/>
    <w:rsid w:val="00C03F06"/>
    <w:rsid w:val="00C03FB6"/>
    <w:rsid w:val="00C04183"/>
    <w:rsid w:val="00C05087"/>
    <w:rsid w:val="00C1123B"/>
    <w:rsid w:val="00C12170"/>
    <w:rsid w:val="00C14449"/>
    <w:rsid w:val="00C15796"/>
    <w:rsid w:val="00C16034"/>
    <w:rsid w:val="00C1762E"/>
    <w:rsid w:val="00C2330B"/>
    <w:rsid w:val="00C246B3"/>
    <w:rsid w:val="00C25553"/>
    <w:rsid w:val="00C40938"/>
    <w:rsid w:val="00C412F7"/>
    <w:rsid w:val="00C461EF"/>
    <w:rsid w:val="00C470FB"/>
    <w:rsid w:val="00C5025E"/>
    <w:rsid w:val="00C50622"/>
    <w:rsid w:val="00C51BAF"/>
    <w:rsid w:val="00C53DC2"/>
    <w:rsid w:val="00C6574E"/>
    <w:rsid w:val="00C67053"/>
    <w:rsid w:val="00C67AE9"/>
    <w:rsid w:val="00C67C35"/>
    <w:rsid w:val="00C723CC"/>
    <w:rsid w:val="00C73D79"/>
    <w:rsid w:val="00C76516"/>
    <w:rsid w:val="00C8061E"/>
    <w:rsid w:val="00C80D1F"/>
    <w:rsid w:val="00C80DE4"/>
    <w:rsid w:val="00C83A6A"/>
    <w:rsid w:val="00C857E7"/>
    <w:rsid w:val="00C87BD8"/>
    <w:rsid w:val="00C9091C"/>
    <w:rsid w:val="00C91398"/>
    <w:rsid w:val="00C96D68"/>
    <w:rsid w:val="00CA017B"/>
    <w:rsid w:val="00CA33D3"/>
    <w:rsid w:val="00CB060C"/>
    <w:rsid w:val="00CB36D9"/>
    <w:rsid w:val="00CC1115"/>
    <w:rsid w:val="00CC2369"/>
    <w:rsid w:val="00CC33DF"/>
    <w:rsid w:val="00CC3CCF"/>
    <w:rsid w:val="00CC418A"/>
    <w:rsid w:val="00CD014E"/>
    <w:rsid w:val="00CD082C"/>
    <w:rsid w:val="00CD5D16"/>
    <w:rsid w:val="00CD739D"/>
    <w:rsid w:val="00CD7D10"/>
    <w:rsid w:val="00CE72FE"/>
    <w:rsid w:val="00CF1BBA"/>
    <w:rsid w:val="00CF295E"/>
    <w:rsid w:val="00CF4C3D"/>
    <w:rsid w:val="00CF511F"/>
    <w:rsid w:val="00CF635C"/>
    <w:rsid w:val="00CF6B59"/>
    <w:rsid w:val="00CF786A"/>
    <w:rsid w:val="00D03E63"/>
    <w:rsid w:val="00D04786"/>
    <w:rsid w:val="00D05D1C"/>
    <w:rsid w:val="00D079DF"/>
    <w:rsid w:val="00D109C7"/>
    <w:rsid w:val="00D10C9A"/>
    <w:rsid w:val="00D11944"/>
    <w:rsid w:val="00D11A9E"/>
    <w:rsid w:val="00D142EB"/>
    <w:rsid w:val="00D1588B"/>
    <w:rsid w:val="00D16610"/>
    <w:rsid w:val="00D20183"/>
    <w:rsid w:val="00D217F4"/>
    <w:rsid w:val="00D226CA"/>
    <w:rsid w:val="00D25109"/>
    <w:rsid w:val="00D25A66"/>
    <w:rsid w:val="00D31127"/>
    <w:rsid w:val="00D333F4"/>
    <w:rsid w:val="00D343C3"/>
    <w:rsid w:val="00D34ED7"/>
    <w:rsid w:val="00D3609A"/>
    <w:rsid w:val="00D46702"/>
    <w:rsid w:val="00D47E1C"/>
    <w:rsid w:val="00D57008"/>
    <w:rsid w:val="00D6044B"/>
    <w:rsid w:val="00D60666"/>
    <w:rsid w:val="00D62410"/>
    <w:rsid w:val="00D62DED"/>
    <w:rsid w:val="00D63892"/>
    <w:rsid w:val="00D63E20"/>
    <w:rsid w:val="00D641AB"/>
    <w:rsid w:val="00D64490"/>
    <w:rsid w:val="00D67248"/>
    <w:rsid w:val="00D7247C"/>
    <w:rsid w:val="00D72BEB"/>
    <w:rsid w:val="00D73CA1"/>
    <w:rsid w:val="00D7612C"/>
    <w:rsid w:val="00D77035"/>
    <w:rsid w:val="00D830C1"/>
    <w:rsid w:val="00D83C05"/>
    <w:rsid w:val="00D84475"/>
    <w:rsid w:val="00D8530A"/>
    <w:rsid w:val="00D8555C"/>
    <w:rsid w:val="00D85D75"/>
    <w:rsid w:val="00D85F9A"/>
    <w:rsid w:val="00D86F67"/>
    <w:rsid w:val="00D94691"/>
    <w:rsid w:val="00D9654C"/>
    <w:rsid w:val="00DA498F"/>
    <w:rsid w:val="00DA6358"/>
    <w:rsid w:val="00DA7336"/>
    <w:rsid w:val="00DB2266"/>
    <w:rsid w:val="00DB296F"/>
    <w:rsid w:val="00DB5EF9"/>
    <w:rsid w:val="00DB6A0A"/>
    <w:rsid w:val="00DC2AC7"/>
    <w:rsid w:val="00DC480C"/>
    <w:rsid w:val="00DC5556"/>
    <w:rsid w:val="00DC6B28"/>
    <w:rsid w:val="00DD0BE6"/>
    <w:rsid w:val="00DD1280"/>
    <w:rsid w:val="00DD5A5E"/>
    <w:rsid w:val="00DD6BFD"/>
    <w:rsid w:val="00DE0F46"/>
    <w:rsid w:val="00DE1A21"/>
    <w:rsid w:val="00DE5525"/>
    <w:rsid w:val="00DF1BC6"/>
    <w:rsid w:val="00DF3614"/>
    <w:rsid w:val="00E018AA"/>
    <w:rsid w:val="00E067CC"/>
    <w:rsid w:val="00E067F0"/>
    <w:rsid w:val="00E14D6D"/>
    <w:rsid w:val="00E15077"/>
    <w:rsid w:val="00E17889"/>
    <w:rsid w:val="00E178C5"/>
    <w:rsid w:val="00E17E66"/>
    <w:rsid w:val="00E200C2"/>
    <w:rsid w:val="00E24196"/>
    <w:rsid w:val="00E2578E"/>
    <w:rsid w:val="00E2656D"/>
    <w:rsid w:val="00E339FC"/>
    <w:rsid w:val="00E37554"/>
    <w:rsid w:val="00E37B11"/>
    <w:rsid w:val="00E44994"/>
    <w:rsid w:val="00E4505D"/>
    <w:rsid w:val="00E464C9"/>
    <w:rsid w:val="00E46A19"/>
    <w:rsid w:val="00E4735E"/>
    <w:rsid w:val="00E4739D"/>
    <w:rsid w:val="00E50D4A"/>
    <w:rsid w:val="00E51242"/>
    <w:rsid w:val="00E5336D"/>
    <w:rsid w:val="00E54850"/>
    <w:rsid w:val="00E54DAA"/>
    <w:rsid w:val="00E56ED3"/>
    <w:rsid w:val="00E6086B"/>
    <w:rsid w:val="00E6093A"/>
    <w:rsid w:val="00E61562"/>
    <w:rsid w:val="00E62914"/>
    <w:rsid w:val="00E62A5E"/>
    <w:rsid w:val="00E63C89"/>
    <w:rsid w:val="00E63D20"/>
    <w:rsid w:val="00E63E28"/>
    <w:rsid w:val="00E64A2F"/>
    <w:rsid w:val="00E670A3"/>
    <w:rsid w:val="00E70420"/>
    <w:rsid w:val="00E737EE"/>
    <w:rsid w:val="00E77D7E"/>
    <w:rsid w:val="00E77F14"/>
    <w:rsid w:val="00E8015E"/>
    <w:rsid w:val="00E80B7D"/>
    <w:rsid w:val="00E819E4"/>
    <w:rsid w:val="00E824BE"/>
    <w:rsid w:val="00E8349B"/>
    <w:rsid w:val="00E8470A"/>
    <w:rsid w:val="00E85B3F"/>
    <w:rsid w:val="00E86527"/>
    <w:rsid w:val="00E879FE"/>
    <w:rsid w:val="00E91E17"/>
    <w:rsid w:val="00E92DB6"/>
    <w:rsid w:val="00E93987"/>
    <w:rsid w:val="00E94AF8"/>
    <w:rsid w:val="00EA17A2"/>
    <w:rsid w:val="00EA3ADB"/>
    <w:rsid w:val="00EA7345"/>
    <w:rsid w:val="00EA7BC1"/>
    <w:rsid w:val="00EB0C62"/>
    <w:rsid w:val="00EB1A07"/>
    <w:rsid w:val="00EB1C21"/>
    <w:rsid w:val="00EB4EBC"/>
    <w:rsid w:val="00EB56DE"/>
    <w:rsid w:val="00EC01A2"/>
    <w:rsid w:val="00EC3314"/>
    <w:rsid w:val="00EC35EC"/>
    <w:rsid w:val="00EC3C4B"/>
    <w:rsid w:val="00EC4FAF"/>
    <w:rsid w:val="00EC6A23"/>
    <w:rsid w:val="00EC6C50"/>
    <w:rsid w:val="00ED2B6D"/>
    <w:rsid w:val="00ED4448"/>
    <w:rsid w:val="00ED4A0F"/>
    <w:rsid w:val="00ED5FE9"/>
    <w:rsid w:val="00ED631A"/>
    <w:rsid w:val="00EE4D11"/>
    <w:rsid w:val="00EE65D7"/>
    <w:rsid w:val="00EF122D"/>
    <w:rsid w:val="00F02851"/>
    <w:rsid w:val="00F02CA8"/>
    <w:rsid w:val="00F03D72"/>
    <w:rsid w:val="00F04515"/>
    <w:rsid w:val="00F12494"/>
    <w:rsid w:val="00F143CD"/>
    <w:rsid w:val="00F152C4"/>
    <w:rsid w:val="00F16095"/>
    <w:rsid w:val="00F16919"/>
    <w:rsid w:val="00F16F78"/>
    <w:rsid w:val="00F21425"/>
    <w:rsid w:val="00F21C6D"/>
    <w:rsid w:val="00F23D86"/>
    <w:rsid w:val="00F25EC0"/>
    <w:rsid w:val="00F2627B"/>
    <w:rsid w:val="00F26C16"/>
    <w:rsid w:val="00F31F96"/>
    <w:rsid w:val="00F326B1"/>
    <w:rsid w:val="00F326B7"/>
    <w:rsid w:val="00F32A82"/>
    <w:rsid w:val="00F32DBC"/>
    <w:rsid w:val="00F33303"/>
    <w:rsid w:val="00F334FD"/>
    <w:rsid w:val="00F34540"/>
    <w:rsid w:val="00F34B5B"/>
    <w:rsid w:val="00F35891"/>
    <w:rsid w:val="00F365BC"/>
    <w:rsid w:val="00F40695"/>
    <w:rsid w:val="00F430A5"/>
    <w:rsid w:val="00F43369"/>
    <w:rsid w:val="00F441EA"/>
    <w:rsid w:val="00F50B5D"/>
    <w:rsid w:val="00F51E79"/>
    <w:rsid w:val="00F52930"/>
    <w:rsid w:val="00F542F0"/>
    <w:rsid w:val="00F56DFD"/>
    <w:rsid w:val="00F57D6C"/>
    <w:rsid w:val="00F60977"/>
    <w:rsid w:val="00F61C1B"/>
    <w:rsid w:val="00F6241C"/>
    <w:rsid w:val="00F65E92"/>
    <w:rsid w:val="00F70DA3"/>
    <w:rsid w:val="00F71F69"/>
    <w:rsid w:val="00F746CA"/>
    <w:rsid w:val="00F83222"/>
    <w:rsid w:val="00F83FFC"/>
    <w:rsid w:val="00F848CA"/>
    <w:rsid w:val="00F85834"/>
    <w:rsid w:val="00F86887"/>
    <w:rsid w:val="00F87AA3"/>
    <w:rsid w:val="00F87B64"/>
    <w:rsid w:val="00F90192"/>
    <w:rsid w:val="00F93E3E"/>
    <w:rsid w:val="00F94D7C"/>
    <w:rsid w:val="00F96100"/>
    <w:rsid w:val="00F9714A"/>
    <w:rsid w:val="00FA01FE"/>
    <w:rsid w:val="00FA0351"/>
    <w:rsid w:val="00FA0C59"/>
    <w:rsid w:val="00FA0E09"/>
    <w:rsid w:val="00FA1E73"/>
    <w:rsid w:val="00FA2639"/>
    <w:rsid w:val="00FA34B5"/>
    <w:rsid w:val="00FA5BE2"/>
    <w:rsid w:val="00FB0DBB"/>
    <w:rsid w:val="00FB1AB9"/>
    <w:rsid w:val="00FB344F"/>
    <w:rsid w:val="00FC015C"/>
    <w:rsid w:val="00FC0658"/>
    <w:rsid w:val="00FC0AAD"/>
    <w:rsid w:val="00FC5428"/>
    <w:rsid w:val="00FC6BFE"/>
    <w:rsid w:val="00FC723F"/>
    <w:rsid w:val="00FD2A20"/>
    <w:rsid w:val="00FD5E60"/>
    <w:rsid w:val="00FD7667"/>
    <w:rsid w:val="00FE3CB7"/>
    <w:rsid w:val="00FE51CA"/>
    <w:rsid w:val="00FE7E03"/>
    <w:rsid w:val="00FF000F"/>
    <w:rsid w:val="00FF111A"/>
    <w:rsid w:val="00FF282C"/>
    <w:rsid w:val="00FF3FE6"/>
    <w:rsid w:val="00FF445B"/>
    <w:rsid w:val="00FF4735"/>
    <w:rsid w:val="00FF4D3F"/>
    <w:rsid w:val="00FF6F23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A277A30"/>
  <w15:docId w15:val="{F44E980B-EDB4-42B5-99E4-ECFB7872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C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60A"/>
  </w:style>
  <w:style w:type="paragraph" w:styleId="Footer">
    <w:name w:val="footer"/>
    <w:basedOn w:val="Normal"/>
    <w:link w:val="FooterChar"/>
    <w:uiPriority w:val="99"/>
    <w:unhideWhenUsed/>
    <w:rsid w:val="008C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0A"/>
  </w:style>
  <w:style w:type="character" w:styleId="CommentReference">
    <w:name w:val="annotation reference"/>
    <w:basedOn w:val="DefaultParagraphFont"/>
    <w:uiPriority w:val="99"/>
    <w:semiHidden/>
    <w:unhideWhenUsed/>
    <w:rsid w:val="00856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4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6be35f7b1a0668a42a20c9f6bf0c03fd">
  <xsd:schema xmlns:xsd="http://www.w3.org/2001/XMLSchema" xmlns:xs="http://www.w3.org/2001/XMLSchema" xmlns:p="http://schemas.microsoft.com/office/2006/metadata/properties" xmlns:ns2="9e1b566f-7f43-45c5-ba82-b8518fc64f0f" targetNamespace="http://schemas.microsoft.com/office/2006/metadata/properties" ma:root="true" ma:fieldsID="c26e4d1d0c30d3f10b0ff8bf948272f5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566f-7f43-45c5-ba82-b8518fc64f0f" elementFormDefault="qualified">
    <xsd:import namespace="http://schemas.microsoft.com/office/2006/documentManagement/types"/>
    <xsd:import namespace="http://schemas.microsoft.com/office/infopath/2007/PartnerControls"/>
    <xsd:element name="Comment_x0020_on_x0020_changes" ma:index="8" nillable="true" ma:displayName="Comment on changes" ma:description="Comments on changes" ma:internalName="Comment_x0020_on_x0020_chang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omment_x0020_on_x0020_changes xmlns="9e1b566f-7f43-45c5-ba82-b8518fc64f0f" xsi:nil="true"/>
  </documentManagement>
</p:properties>
</file>

<file path=customXml/itemProps1.xml><?xml version="1.0" encoding="utf-8"?>
<ds:datastoreItem xmlns:ds="http://schemas.openxmlformats.org/officeDocument/2006/customXml" ds:itemID="{ED482DCE-84FA-4563-A95B-85F0404835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1497D-7C0F-411A-A3A5-F6BB0A902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5D6446-2A05-4BDE-874F-158E41970CBE}">
  <ds:schemaRefs>
    <ds:schemaRef ds:uri="http://schemas.microsoft.com/office/2006/metadata/properties"/>
    <ds:schemaRef ds:uri="9e1b566f-7f43-45c5-ba82-b8518fc64f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9FAE2A30.dotm</Template>
  <TotalTime>56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Diefes-Dux</dc:creator>
  <cp:lastModifiedBy>Whitford, James P</cp:lastModifiedBy>
  <cp:revision>15</cp:revision>
  <dcterms:created xsi:type="dcterms:W3CDTF">2012-09-17T18:21:00Z</dcterms:created>
  <dcterms:modified xsi:type="dcterms:W3CDTF">2017-02-20T20:59:00Z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</Properties>
</file>