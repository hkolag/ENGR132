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E596A" w14:textId="77777777" w:rsidR="004643FB" w:rsidRPr="007408D4" w:rsidRDefault="004643FB" w:rsidP="004643FB">
      <w:pPr>
        <w:rPr>
          <w:rFonts w:ascii="Times New Roman" w:hAnsi="Times New Roman"/>
          <w:b/>
          <w:bCs/>
        </w:rPr>
        <w:sectPr w:rsidR="004643FB" w:rsidRPr="007408D4" w:rsidSect="00CC25BA">
          <w:head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6915B2" w14:textId="77777777" w:rsidR="004643FB" w:rsidRPr="007408D4" w:rsidRDefault="004643FB" w:rsidP="004643FB">
      <w:pPr>
        <w:rPr>
          <w:rFonts w:ascii="Times New Roman" w:hAnsi="Times New Roman"/>
          <w:b/>
          <w:bCs/>
        </w:rPr>
        <w:sectPr w:rsidR="004643FB" w:rsidRPr="007408D4" w:rsidSect="00CC25BA">
          <w:type w:val="continuous"/>
          <w:pgSz w:w="12240" w:h="15840"/>
          <w:pgMar w:top="1440" w:right="1080" w:bottom="1440" w:left="1080" w:header="720" w:footer="720" w:gutter="0"/>
          <w:cols w:num="4" w:space="720"/>
          <w:docGrid w:linePitch="360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72"/>
        <w:gridCol w:w="3072"/>
        <w:gridCol w:w="3072"/>
      </w:tblGrid>
      <w:tr w:rsidR="00F17CAF" w14:paraId="3DBCD1B4" w14:textId="77777777" w:rsidTr="00F17CAF">
        <w:trPr>
          <w:jc w:val="center"/>
        </w:trPr>
        <w:tc>
          <w:tcPr>
            <w:tcW w:w="3072" w:type="dxa"/>
            <w:hideMark/>
          </w:tcPr>
          <w:p w14:paraId="7F0A475C" w14:textId="77777777" w:rsidR="00F17CAF" w:rsidRDefault="00F17CAF">
            <w:pPr>
              <w:ind w:left="360" w:hanging="3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Statistics Equations</w:t>
            </w:r>
          </w:p>
        </w:tc>
        <w:tc>
          <w:tcPr>
            <w:tcW w:w="3072" w:type="dxa"/>
            <w:hideMark/>
          </w:tcPr>
          <w:p w14:paraId="486093CD" w14:textId="77777777" w:rsidR="00F17CAF" w:rsidRDefault="00F17CA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Linear Regression</w:t>
            </w:r>
          </w:p>
        </w:tc>
        <w:tc>
          <w:tcPr>
            <w:tcW w:w="3072" w:type="dxa"/>
            <w:hideMark/>
          </w:tcPr>
          <w:p w14:paraId="3C12F138" w14:textId="77777777" w:rsidR="00F17CAF" w:rsidRDefault="00F17CAF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Linear</w:t>
            </w:r>
            <w:proofErr w:type="spellEnd"/>
          </w:p>
        </w:tc>
      </w:tr>
      <w:tr w:rsidR="00F17CAF" w14:paraId="30EBCFDC" w14:textId="77777777" w:rsidTr="00F17CAF">
        <w:trPr>
          <w:jc w:val="center"/>
        </w:trPr>
        <w:tc>
          <w:tcPr>
            <w:tcW w:w="3072" w:type="dxa"/>
            <w:vMerge w:val="restart"/>
            <w:hideMark/>
          </w:tcPr>
          <w:p w14:paraId="0FC5B07F" w14:textId="77777777" w:rsidR="00F17CAF" w:rsidRDefault="00F17CAF">
            <w:pPr>
              <w:jc w:val="center"/>
              <w:rPr>
                <w:rFonts w:ascii="Times New Roman" w:hAnsi="Times New Roman"/>
                <w:position w:val="-28"/>
              </w:rPr>
            </w:pPr>
            <w:r>
              <w:rPr>
                <w:rFonts w:ascii="Times New Roman" w:hAnsi="Times New Roman"/>
                <w:position w:val="-28"/>
              </w:rPr>
              <w:object w:dxaOrig="2475" w:dyaOrig="855" w14:anchorId="40BEE2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42.75pt" o:ole="" fillcolor="window">
                  <v:imagedata r:id="rId12" o:title=""/>
                </v:shape>
                <o:OLEObject Type="Embed" ProgID="Equation.DSMT4" ShapeID="_x0000_i1025" DrawAspect="Content" ObjectID="_1549113466" r:id="rId13"/>
              </w:object>
            </w:r>
          </w:p>
          <w:p w14:paraId="2E10C444" w14:textId="77777777" w:rsidR="00F17CAF" w:rsidRDefault="00F17CA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position w:val="-28"/>
              </w:rPr>
              <w:object w:dxaOrig="2160" w:dyaOrig="1095" w14:anchorId="75FE7F11">
                <v:shape id="_x0000_i1026" type="#_x0000_t75" style="width:108pt;height:54.75pt" o:ole="" o:allowoverlap="f">
                  <v:imagedata r:id="rId14" o:title=""/>
                </v:shape>
                <o:OLEObject Type="Embed" ProgID="Equation.DSMT4" ShapeID="_x0000_i1026" DrawAspect="Content" ObjectID="_1549113467" r:id="rId15"/>
              </w:object>
            </w:r>
          </w:p>
        </w:tc>
        <w:tc>
          <w:tcPr>
            <w:tcW w:w="3072" w:type="dxa"/>
            <w:vMerge w:val="restart"/>
            <w:hideMark/>
          </w:tcPr>
          <w:p w14:paraId="54462D28" w14:textId="77777777" w:rsidR="00F17CAF" w:rsidRDefault="00F17CAF">
            <w:pPr>
              <w:jc w:val="center"/>
              <w:rPr>
                <w:rFonts w:ascii="Times New Roman" w:hAnsi="Times New Roman"/>
                <w:position w:val="-28"/>
              </w:rPr>
            </w:pPr>
            <w:r>
              <w:rPr>
                <w:rFonts w:ascii="Times New Roman" w:hAnsi="Times New Roman"/>
                <w:position w:val="-28"/>
              </w:rPr>
              <w:object w:dxaOrig="1905" w:dyaOrig="675" w14:anchorId="3F5DB05A">
                <v:shape id="_x0000_i1027" type="#_x0000_t75" style="width:95.25pt;height:33.75pt" o:ole="">
                  <v:imagedata r:id="rId16" o:title=""/>
                </v:shape>
                <o:OLEObject Type="Embed" ProgID="Equation.DSMT4" ShapeID="_x0000_i1027" DrawAspect="Content" ObjectID="_1549113468" r:id="rId17"/>
              </w:object>
            </w:r>
          </w:p>
          <w:p w14:paraId="233F4A2C" w14:textId="77777777" w:rsidR="00F17CAF" w:rsidRDefault="00F17CAF">
            <w:pPr>
              <w:jc w:val="center"/>
              <w:rPr>
                <w:rFonts w:ascii="Times New Roman" w:hAnsi="Times New Roman"/>
                <w:position w:val="-28"/>
              </w:rPr>
            </w:pPr>
            <w:r>
              <w:rPr>
                <w:rFonts w:ascii="Times New Roman" w:hAnsi="Times New Roman"/>
                <w:position w:val="-28"/>
              </w:rPr>
              <w:object w:dxaOrig="2445" w:dyaOrig="675" w14:anchorId="08434C3C">
                <v:shape id="_x0000_i1028" type="#_x0000_t75" style="width:122.25pt;height:33.75pt" o:ole="">
                  <v:imagedata r:id="rId18" o:title=""/>
                </v:shape>
                <o:OLEObject Type="Embed" ProgID="Equation.DSMT4" ShapeID="_x0000_i1028" DrawAspect="Content" ObjectID="_1549113469" r:id="rId19"/>
              </w:object>
            </w:r>
          </w:p>
          <w:p w14:paraId="4E0D5060" w14:textId="77777777" w:rsidR="00F17CAF" w:rsidRDefault="00F17CAF">
            <w:pPr>
              <w:jc w:val="center"/>
              <w:rPr>
                <w:rFonts w:ascii="Times New Roman" w:hAnsi="Times New Roman"/>
                <w:position w:val="-28"/>
              </w:rPr>
            </w:pPr>
            <w:r>
              <w:rPr>
                <w:rFonts w:ascii="Times New Roman" w:hAnsi="Times New Roman"/>
                <w:position w:val="-28"/>
              </w:rPr>
              <w:object w:dxaOrig="2265" w:dyaOrig="675" w14:anchorId="18D03D9E">
                <v:shape id="_x0000_i1029" type="#_x0000_t75" style="width:113.25pt;height:33.75pt" o:ole="">
                  <v:imagedata r:id="rId20" o:title=""/>
                </v:shape>
                <o:OLEObject Type="Embed" ProgID="Equation.DSMT4" ShapeID="_x0000_i1029" DrawAspect="Content" ObjectID="_1549113470" r:id="rId21"/>
              </w:object>
            </w:r>
          </w:p>
          <w:p w14:paraId="6FD15D45" w14:textId="77777777" w:rsidR="00F17CAF" w:rsidRDefault="00F17CAF">
            <w:pPr>
              <w:jc w:val="center"/>
              <w:rPr>
                <w:rFonts w:ascii="Times New Roman" w:hAnsi="Times New Roman"/>
                <w:position w:val="-28"/>
              </w:rPr>
            </w:pPr>
            <w:r>
              <w:rPr>
                <w:rFonts w:ascii="Times New Roman" w:hAnsi="Times New Roman"/>
                <w:position w:val="-28"/>
              </w:rPr>
              <w:object w:dxaOrig="1845" w:dyaOrig="675" w14:anchorId="07D88322">
                <v:shape id="_x0000_i1030" type="#_x0000_t75" style="width:92.25pt;height:33.75pt" o:ole="">
                  <v:imagedata r:id="rId22" o:title=""/>
                </v:shape>
                <o:OLEObject Type="Embed" ProgID="Equation.DSMT4" ShapeID="_x0000_i1030" DrawAspect="Content" ObjectID="_1549113471" r:id="rId23"/>
              </w:object>
            </w:r>
          </w:p>
          <w:p w14:paraId="4DF41D92" w14:textId="77777777" w:rsidR="00F17CAF" w:rsidRDefault="00F17CA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position w:val="-24"/>
              </w:rPr>
              <w:object w:dxaOrig="1290" w:dyaOrig="615" w14:anchorId="182B73B0">
                <v:shape id="_x0000_i1031" type="#_x0000_t75" style="width:64.5pt;height:30.75pt" o:ole="">
                  <v:imagedata r:id="rId24" o:title=""/>
                </v:shape>
                <o:OLEObject Type="Embed" ProgID="Equation.DSMT4" ShapeID="_x0000_i1031" DrawAspect="Content" ObjectID="_1549113472" r:id="rId25"/>
              </w:object>
            </w:r>
          </w:p>
        </w:tc>
        <w:tc>
          <w:tcPr>
            <w:tcW w:w="3072" w:type="dxa"/>
            <w:hideMark/>
          </w:tcPr>
          <w:p w14:paraId="291F4D78" w14:textId="77777777" w:rsidR="00F17CAF" w:rsidRDefault="00F17CAF">
            <w:pPr>
              <w:jc w:val="center"/>
              <w:rPr>
                <w:rFonts w:ascii="Times New Roman" w:hAnsi="Times New Roman"/>
                <w:lang w:val="fr-FR" w:eastAsia="ko-KR"/>
              </w:rPr>
            </w:pPr>
            <w:r>
              <w:rPr>
                <w:rFonts w:ascii="Times New Roman" w:hAnsi="Times New Roman"/>
                <w:i/>
                <w:iCs/>
                <w:lang w:val="fr-FR"/>
              </w:rPr>
              <w:t>y</w:t>
            </w:r>
            <w:r>
              <w:rPr>
                <w:rFonts w:ascii="Times New Roman" w:hAnsi="Times New Roman"/>
                <w:lang w:val="fr-FR"/>
              </w:rPr>
              <w:t xml:space="preserve"> = m</w:t>
            </w:r>
            <w:r>
              <w:rPr>
                <w:rFonts w:ascii="Times New Roman" w:hAnsi="Times New Roman"/>
                <w:i/>
                <w:iCs/>
                <w:lang w:val="fr-FR"/>
              </w:rPr>
              <w:t>x</w:t>
            </w:r>
            <w:r>
              <w:rPr>
                <w:rFonts w:ascii="Times New Roman" w:hAnsi="Times New Roman"/>
                <w:lang w:val="fr-FR"/>
              </w:rPr>
              <w:t xml:space="preserve"> + b</w:t>
            </w:r>
          </w:p>
        </w:tc>
      </w:tr>
      <w:tr w:rsidR="00F17CAF" w14:paraId="5C367C54" w14:textId="77777777" w:rsidTr="00F17CA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6191E78A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6C70F3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72" w:type="dxa"/>
            <w:hideMark/>
          </w:tcPr>
          <w:p w14:paraId="1C35EFA0" w14:textId="77777777" w:rsidR="00F17CAF" w:rsidRDefault="00F17CAF">
            <w:pPr>
              <w:spacing w:before="16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Exponential</w:t>
            </w:r>
            <w:proofErr w:type="spellEnd"/>
          </w:p>
        </w:tc>
      </w:tr>
      <w:tr w:rsidR="00F17CAF" w14:paraId="262935E9" w14:textId="77777777" w:rsidTr="00F17CA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314C8CFD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C9A405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72" w:type="dxa"/>
            <w:hideMark/>
          </w:tcPr>
          <w:p w14:paraId="32A6330D" w14:textId="77777777" w:rsidR="00F17CAF" w:rsidRDefault="00F17CAF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i/>
                <w:iCs/>
                <w:lang w:val="fr-FR"/>
              </w:rPr>
              <w:t>y</w:t>
            </w:r>
            <w:r>
              <w:rPr>
                <w:rFonts w:ascii="Times New Roman" w:hAnsi="Times New Roman"/>
                <w:lang w:val="fr-FR"/>
              </w:rPr>
              <w:t xml:space="preserve"> = b </w:t>
            </w:r>
            <w:proofErr w:type="spellStart"/>
            <w:r>
              <w:rPr>
                <w:rFonts w:ascii="Times New Roman" w:hAnsi="Times New Roman"/>
                <w:lang w:val="fr-FR"/>
              </w:rPr>
              <w:t>e</w:t>
            </w:r>
            <w:r>
              <w:rPr>
                <w:rFonts w:ascii="Times New Roman" w:hAnsi="Times New Roman"/>
                <w:vertAlign w:val="superscript"/>
                <w:lang w:val="fr-FR"/>
              </w:rPr>
              <w:t>m</w:t>
            </w:r>
            <w:r>
              <w:rPr>
                <w:rFonts w:ascii="Times New Roman" w:hAnsi="Times New Roman"/>
                <w:i/>
                <w:iCs/>
                <w:vertAlign w:val="superscript"/>
                <w:lang w:val="fr-FR"/>
              </w:rPr>
              <w:t>x</w:t>
            </w:r>
            <w:proofErr w:type="spellEnd"/>
          </w:p>
          <w:p w14:paraId="2D014E65" w14:textId="77777777" w:rsidR="00F17CAF" w:rsidRDefault="00F17CAF">
            <w:pPr>
              <w:jc w:val="center"/>
              <w:rPr>
                <w:rFonts w:ascii="Times New Roman" w:hAnsi="Times New Roman"/>
                <w:i/>
                <w:iCs/>
                <w:lang w:val="fr-FR" w:eastAsia="ko-KR"/>
              </w:rPr>
            </w:pPr>
            <w:r>
              <w:rPr>
                <w:rFonts w:ascii="Times New Roman" w:hAnsi="Times New Roman"/>
                <w:i/>
                <w:iCs/>
                <w:lang w:val="fr-FR"/>
              </w:rPr>
              <w:t>y</w:t>
            </w:r>
            <w:r>
              <w:rPr>
                <w:rFonts w:ascii="Times New Roman" w:hAnsi="Times New Roman"/>
                <w:lang w:val="fr-FR"/>
              </w:rPr>
              <w:t xml:space="preserve"> = b 10</w:t>
            </w:r>
            <w:r>
              <w:rPr>
                <w:rFonts w:ascii="Times New Roman" w:hAnsi="Times New Roman"/>
                <w:vertAlign w:val="superscript"/>
                <w:lang w:val="fr-FR"/>
              </w:rPr>
              <w:t>m</w:t>
            </w:r>
            <w:r>
              <w:rPr>
                <w:rFonts w:ascii="Times New Roman" w:hAnsi="Times New Roman"/>
                <w:i/>
                <w:iCs/>
                <w:vertAlign w:val="superscript"/>
                <w:lang w:val="fr-FR"/>
              </w:rPr>
              <w:t>x</w:t>
            </w:r>
          </w:p>
        </w:tc>
      </w:tr>
      <w:tr w:rsidR="00F17CAF" w14:paraId="594408EC" w14:textId="77777777" w:rsidTr="00F17CA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1605EE7C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9ABF6B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72" w:type="dxa"/>
            <w:hideMark/>
          </w:tcPr>
          <w:p w14:paraId="57AE6ACC" w14:textId="77777777" w:rsidR="00F17CAF" w:rsidRDefault="00F17CAF">
            <w:pPr>
              <w:spacing w:before="16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val="fr-FR"/>
              </w:rPr>
              <w:t>Logarithmic</w:t>
            </w:r>
            <w:proofErr w:type="spellEnd"/>
          </w:p>
        </w:tc>
      </w:tr>
      <w:tr w:rsidR="00F17CAF" w14:paraId="21F5C94A" w14:textId="77777777" w:rsidTr="00F17CA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22172665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28B04E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72" w:type="dxa"/>
            <w:hideMark/>
          </w:tcPr>
          <w:p w14:paraId="4D008257" w14:textId="281F1258" w:rsidR="00F17CAF" w:rsidRPr="00A03B70" w:rsidRDefault="00A03B70">
            <w:pPr>
              <w:jc w:val="center"/>
              <w:rPr>
                <w:rFonts w:ascii="Times New Roman" w:hAnsi="Times New Roman"/>
                <w:lang w:val="fr-FR"/>
              </w:rPr>
            </w:pPr>
            <w:proofErr w:type="gramStart"/>
            <w:r w:rsidRPr="00A03B70">
              <w:rPr>
                <w:rFonts w:ascii="Times New Roman" w:hAnsi="Times New Roman"/>
                <w:i/>
                <w:iCs/>
                <w:lang w:val="fr-FR"/>
              </w:rPr>
              <w:t>y</w:t>
            </w:r>
            <w:proofErr w:type="gramEnd"/>
            <w:r w:rsidR="00F17CAF" w:rsidRPr="00A03B70">
              <w:rPr>
                <w:rFonts w:ascii="Times New Roman" w:hAnsi="Times New Roman"/>
                <w:lang w:val="fr-FR"/>
              </w:rPr>
              <w:t xml:space="preserve"> = </w:t>
            </w:r>
            <w:r w:rsidRPr="00A03B70">
              <w:rPr>
                <w:rFonts w:ascii="Times New Roman" w:hAnsi="Times New Roman"/>
                <w:lang w:val="fr-FR"/>
              </w:rPr>
              <w:t xml:space="preserve">m ln(x) + </w:t>
            </w:r>
            <w:r w:rsidR="00F17CAF" w:rsidRPr="00A03B70">
              <w:rPr>
                <w:rFonts w:ascii="Times New Roman" w:hAnsi="Times New Roman"/>
                <w:lang w:val="fr-FR"/>
              </w:rPr>
              <w:t>b</w:t>
            </w:r>
          </w:p>
          <w:p w14:paraId="279533ED" w14:textId="173308D2" w:rsidR="00F17CAF" w:rsidRDefault="00A03B70" w:rsidP="00A03B70">
            <w:pPr>
              <w:jc w:val="center"/>
              <w:rPr>
                <w:rFonts w:ascii="Times New Roman" w:hAnsi="Times New Roman"/>
                <w:i/>
                <w:iCs/>
                <w:vertAlign w:val="superscript"/>
                <w:lang w:val="fr-FR" w:eastAsia="ko-KR"/>
              </w:rPr>
            </w:pPr>
            <w:r w:rsidRPr="00A03B70">
              <w:rPr>
                <w:rFonts w:ascii="Times New Roman" w:hAnsi="Times New Roman"/>
                <w:i/>
                <w:iCs/>
                <w:lang w:val="fr-FR"/>
              </w:rPr>
              <w:t>y</w:t>
            </w:r>
            <w:r w:rsidR="00F17CAF" w:rsidRPr="00A03B70">
              <w:rPr>
                <w:rFonts w:ascii="Times New Roman" w:hAnsi="Times New Roman"/>
                <w:lang w:val="fr-FR"/>
              </w:rPr>
              <w:t xml:space="preserve"> = </w:t>
            </w:r>
            <w:r w:rsidRPr="00A03B70">
              <w:rPr>
                <w:rFonts w:ascii="Times New Roman" w:hAnsi="Times New Roman"/>
                <w:lang w:val="fr-FR"/>
              </w:rPr>
              <w:t xml:space="preserve">m log(x) + </w:t>
            </w:r>
            <w:r w:rsidR="00F17CAF" w:rsidRPr="00A03B70">
              <w:rPr>
                <w:rFonts w:ascii="Times New Roman" w:hAnsi="Times New Roman"/>
                <w:lang w:val="fr-FR"/>
              </w:rPr>
              <w:t>b</w:t>
            </w:r>
          </w:p>
        </w:tc>
      </w:tr>
      <w:tr w:rsidR="00F17CAF" w14:paraId="515A577A" w14:textId="77777777" w:rsidTr="00F17CA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6D37EC94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7BDBA9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72" w:type="dxa"/>
            <w:hideMark/>
          </w:tcPr>
          <w:p w14:paraId="4BA69977" w14:textId="77777777" w:rsidR="00F17CAF" w:rsidRDefault="00F17CAF">
            <w:pPr>
              <w:spacing w:before="160"/>
              <w:jc w:val="center"/>
              <w:rPr>
                <w:rFonts w:ascii="Times New Roman" w:hAnsi="Times New Roman"/>
                <w:i/>
                <w:iCs/>
                <w:lang w:val="fr-FR"/>
              </w:rPr>
            </w:pPr>
            <w:r>
              <w:rPr>
                <w:rFonts w:ascii="Times New Roman" w:hAnsi="Times New Roman"/>
                <w:b/>
                <w:bCs/>
                <w:lang w:val="fr-FR"/>
              </w:rPr>
              <w:t>Power</w:t>
            </w:r>
          </w:p>
        </w:tc>
      </w:tr>
      <w:tr w:rsidR="00F17CAF" w14:paraId="0D9BE271" w14:textId="77777777" w:rsidTr="00F17CA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11DAB6B8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A06AB1" w14:textId="77777777" w:rsidR="00F17CAF" w:rsidRDefault="00F17CAF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72" w:type="dxa"/>
            <w:hideMark/>
          </w:tcPr>
          <w:p w14:paraId="3B29C478" w14:textId="77777777" w:rsidR="00F17CAF" w:rsidRDefault="00F17CAF">
            <w:pPr>
              <w:jc w:val="center"/>
              <w:rPr>
                <w:rFonts w:ascii="Times New Roman" w:hAnsi="Times New Roman"/>
                <w:lang w:val="fr-FR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lang w:val="fr-FR"/>
              </w:rPr>
              <w:t>y</w:t>
            </w:r>
            <w:proofErr w:type="gramEnd"/>
            <w:r>
              <w:rPr>
                <w:rFonts w:ascii="Times New Roman" w:hAnsi="Times New Roman"/>
                <w:lang w:val="fr-FR"/>
              </w:rPr>
              <w:t xml:space="preserve"> = b </w:t>
            </w:r>
            <w:proofErr w:type="spellStart"/>
            <w:r>
              <w:rPr>
                <w:rFonts w:ascii="Times New Roman" w:hAnsi="Times New Roman"/>
                <w:i/>
                <w:iCs/>
                <w:lang w:val="fr-FR"/>
              </w:rPr>
              <w:t>x</w:t>
            </w:r>
            <w:r>
              <w:rPr>
                <w:rFonts w:ascii="Times New Roman" w:hAnsi="Times New Roman"/>
                <w:vertAlign w:val="superscript"/>
                <w:lang w:val="fr-FR"/>
              </w:rPr>
              <w:t>m</w:t>
            </w:r>
            <w:proofErr w:type="spellEnd"/>
          </w:p>
          <w:p w14:paraId="4C6303F6" w14:textId="357D1020" w:rsidR="00F17CAF" w:rsidRDefault="00F17CAF" w:rsidP="00D41949">
            <w:pPr>
              <w:rPr>
                <w:rFonts w:ascii="Times New Roman" w:hAnsi="Times New Roman"/>
                <w:i/>
                <w:iCs/>
                <w:lang w:val="fr-FR"/>
              </w:rPr>
            </w:pPr>
          </w:p>
        </w:tc>
      </w:tr>
    </w:tbl>
    <w:p w14:paraId="304AB602" w14:textId="77777777" w:rsidR="00F17CAF" w:rsidRDefault="00F17CAF" w:rsidP="00F17CAF">
      <w:pPr>
        <w:jc w:val="center"/>
        <w:rPr>
          <w:rFonts w:ascii="Times New Roman" w:eastAsia="Malgun Gothic" w:hAnsi="Times New Roman" w:cs="Times New Roman"/>
          <w:bCs/>
          <w:sz w:val="22"/>
          <w:szCs w:val="16"/>
          <w:lang w:val="fr-FR"/>
        </w:rPr>
      </w:pPr>
    </w:p>
    <w:p w14:paraId="3D3543F7" w14:textId="77777777" w:rsidR="00F17CAF" w:rsidRDefault="00F17CAF" w:rsidP="00F17CAF">
      <w:pPr>
        <w:jc w:val="center"/>
        <w:rPr>
          <w:rFonts w:ascii="Times New Roman" w:eastAsia="Malgun Gothic" w:hAnsi="Times New Roman" w:cs="Times New Roman"/>
          <w:b/>
          <w:bCs/>
        </w:rPr>
      </w:pPr>
      <w:r>
        <w:rPr>
          <w:rFonts w:ascii="Times New Roman" w:eastAsia="Malgun Gothic" w:hAnsi="Times New Roman" w:cs="Times New Roman"/>
          <w:b/>
          <w:bCs/>
        </w:rPr>
        <w:t>Selection of MATLAB plot Special Characters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567"/>
        <w:gridCol w:w="1550"/>
        <w:gridCol w:w="1567"/>
        <w:gridCol w:w="1547"/>
        <w:gridCol w:w="1567"/>
      </w:tblGrid>
      <w:tr w:rsidR="00F17CAF" w14:paraId="787A24EA" w14:textId="77777777" w:rsidTr="00F17CAF">
        <w:trPr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4162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  <w:b/>
                <w:bCs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2"/>
              </w:rPr>
              <w:t>Line Type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2099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  <w:b/>
                <w:bCs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2"/>
              </w:rPr>
              <w:t>Indicator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58CF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  <w:b/>
                <w:bCs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2"/>
              </w:rPr>
              <w:t>Point Type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E520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  <w:b/>
                <w:bCs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2"/>
              </w:rPr>
              <w:t>Indicator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D3FE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  <w:b/>
                <w:bCs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2"/>
              </w:rPr>
              <w:t>Color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892C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  <w:b/>
                <w:bCs/>
              </w:rPr>
            </w:pPr>
            <w:r>
              <w:rPr>
                <w:rFonts w:ascii="Times New Roman" w:eastAsia="Malgun Gothic" w:hAnsi="Times New Roman" w:cs="Times New Roman"/>
                <w:b/>
                <w:bCs/>
                <w:sz w:val="22"/>
              </w:rPr>
              <w:t>Indicator</w:t>
            </w:r>
          </w:p>
        </w:tc>
        <w:bookmarkStart w:id="0" w:name="_GoBack"/>
        <w:bookmarkEnd w:id="0"/>
      </w:tr>
      <w:tr w:rsidR="00F17CAF" w14:paraId="54C46AE4" w14:textId="77777777" w:rsidTr="00F17CAF">
        <w:trPr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0D3D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solid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83C0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-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2522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circle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5A1F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o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501E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blue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8EA6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b</w:t>
            </w:r>
          </w:p>
        </w:tc>
      </w:tr>
      <w:tr w:rsidR="00F17CAF" w14:paraId="0F2250FE" w14:textId="77777777" w:rsidTr="00F17CAF">
        <w:trPr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9EF3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dotted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5E5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: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8CB6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x-mark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F6A4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x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A0DB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green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5E300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g</w:t>
            </w:r>
          </w:p>
        </w:tc>
      </w:tr>
      <w:tr w:rsidR="00F17CAF" w14:paraId="25EB224C" w14:textId="77777777" w:rsidTr="00F17CAF">
        <w:trPr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D985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dash-dot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9476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-</w:t>
            </w:r>
            <w:r>
              <w:rPr>
                <w:rFonts w:ascii="Times New Roman" w:eastAsia="Malgun Gothic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6835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plus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7E1E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+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2F59A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red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F155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r</w:t>
            </w:r>
          </w:p>
        </w:tc>
      </w:tr>
      <w:tr w:rsidR="00F17CAF" w14:paraId="48160DF6" w14:textId="77777777" w:rsidTr="00F17CAF">
        <w:trPr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7DF9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dashed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946C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--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BA58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square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83E8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s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2F20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black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C247" w14:textId="77777777" w:rsidR="00F17CAF" w:rsidRDefault="00F17CAF">
            <w:pPr>
              <w:jc w:val="center"/>
              <w:rPr>
                <w:rFonts w:ascii="Times New Roman" w:eastAsia="Malgun Gothic" w:hAnsi="Times New Roman" w:cs="Times New Roman"/>
              </w:rPr>
            </w:pPr>
            <w:r>
              <w:rPr>
                <w:rFonts w:ascii="Times New Roman" w:eastAsia="Malgun Gothic" w:hAnsi="Times New Roman" w:cs="Times New Roman"/>
                <w:sz w:val="22"/>
              </w:rPr>
              <w:t>k</w:t>
            </w:r>
          </w:p>
        </w:tc>
      </w:tr>
    </w:tbl>
    <w:p w14:paraId="11226D10" w14:textId="77777777" w:rsidR="00F17CAF" w:rsidRDefault="00F17CAF" w:rsidP="00F17CAF">
      <w:pPr>
        <w:rPr>
          <w:rFonts w:ascii="Times New Roman" w:hAnsi="Times New Roman" w:cs="Times New Roman"/>
          <w:sz w:val="16"/>
          <w:lang w:eastAsia="ko-KR"/>
        </w:rPr>
      </w:pPr>
    </w:p>
    <w:p w14:paraId="70BEB85B" w14:textId="77777777" w:rsidR="00F17CAF" w:rsidRDefault="00F17CAF" w:rsidP="00F17CAF">
      <w:pPr>
        <w:ind w:left="360" w:hanging="36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MATLAB Functions / Operators</w:t>
      </w:r>
    </w:p>
    <w:p w14:paraId="5FB36814" w14:textId="77777777" w:rsidR="00F17CAF" w:rsidRDefault="00F17CAF" w:rsidP="00F17CAF">
      <w:pPr>
        <w:rPr>
          <w:rFonts w:ascii="Times New Roman" w:eastAsia="Malgun Gothic" w:hAnsi="Times New Roman" w:cs="Times New Roman"/>
          <w:sz w:val="18"/>
          <w:szCs w:val="22"/>
        </w:rPr>
      </w:pPr>
    </w:p>
    <w:p w14:paraId="00ACAC33" w14:textId="77777777" w:rsidR="00F17CAF" w:rsidRDefault="00F17CAF" w:rsidP="00F17CAF">
      <w:pPr>
        <w:rPr>
          <w:rFonts w:ascii="Times New Roman" w:eastAsia="Malgun Gothic" w:hAnsi="Times New Roman" w:cs="Times New Roman"/>
          <w:sz w:val="16"/>
          <w:szCs w:val="22"/>
        </w:rPr>
        <w:sectPr w:rsidR="00F17CAF" w:rsidSect="00F17CAF">
          <w:headerReference w:type="default" r:id="rId26"/>
          <w:footerReference w:type="default" r:id="rId27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B56C756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+  -  *  /  ^    =</w:t>
      </w:r>
    </w:p>
    <w:p w14:paraId="4B2A31E4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.*  ./  .^  </w:t>
      </w:r>
    </w:p>
    <w:p w14:paraId="2CC8E2C1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%</w:t>
      </w:r>
    </w:p>
    <w:p w14:paraId="31AFC14F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&amp; | ~ &amp;&amp; ||</w:t>
      </w:r>
    </w:p>
    <w:p w14:paraId="3E97BA35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= =   &lt;   &gt;    </w:t>
      </w:r>
    </w:p>
    <w:p w14:paraId="5DCF5A2B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&lt;=    &gt;=</w:t>
      </w:r>
    </w:p>
    <w:p w14:paraId="76C3186E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' (transpose)</w:t>
      </w:r>
    </w:p>
    <w:p w14:paraId="358D3AFC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,</w:t>
      </w:r>
    </w:p>
    <w:p w14:paraId="061C9551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:</w:t>
      </w:r>
    </w:p>
    <w:p w14:paraId="1198E7A5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; </w:t>
      </w:r>
    </w:p>
    <w:p w14:paraId="31FB66A8" w14:textId="77777777" w:rsidR="00F17CAF" w:rsidRDefault="00F17CAF" w:rsidP="00F17CAF">
      <w:pPr>
        <w:ind w:left="180" w:hanging="180"/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[  ] (</w:t>
      </w:r>
      <w:r>
        <w:rPr>
          <w:rFonts w:ascii="Times New Roman" w:eastAsia="Malgun Gothic" w:hAnsi="Times New Roman" w:cs="Times New Roman"/>
          <w:i/>
          <w:iCs/>
          <w:sz w:val="22"/>
          <w:szCs w:val="22"/>
        </w:rPr>
        <w:t>null vector</w:t>
      </w:r>
      <w:r>
        <w:rPr>
          <w:rFonts w:ascii="Times New Roman" w:eastAsia="Malgun Gothic" w:hAnsi="Times New Roman" w:cs="Times New Roman"/>
          <w:sz w:val="22"/>
          <w:szCs w:val="22"/>
        </w:rPr>
        <w:t>)</w:t>
      </w:r>
    </w:p>
    <w:p w14:paraId="149DF9F9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(  )</w:t>
      </w:r>
    </w:p>
    <w:p w14:paraId="0B8B8F1D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... (</w:t>
      </w:r>
      <w:r>
        <w:rPr>
          <w:rFonts w:ascii="Times New Roman" w:eastAsia="Malgun Gothic" w:hAnsi="Times New Roman" w:cs="Times New Roman"/>
          <w:i/>
          <w:iCs/>
          <w:sz w:val="22"/>
          <w:szCs w:val="22"/>
        </w:rPr>
        <w:t>ellipsis</w:t>
      </w:r>
      <w:r>
        <w:rPr>
          <w:rFonts w:ascii="Times New Roman" w:eastAsia="Malgun Gothic" w:hAnsi="Times New Roman" w:cs="Times New Roman"/>
          <w:sz w:val="22"/>
          <w:szCs w:val="22"/>
        </w:rPr>
        <w:t>)</w:t>
      </w:r>
    </w:p>
    <w:p w14:paraId="03FE1438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abs </w:t>
      </w:r>
    </w:p>
    <w:p w14:paraId="455A632A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acos</w:t>
      </w:r>
      <w:proofErr w:type="spellEnd"/>
    </w:p>
    <w:p w14:paraId="5233380A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Malgun Gothic" w:hAnsi="Times New Roman" w:cs="Times New Roman"/>
          <w:sz w:val="22"/>
          <w:szCs w:val="22"/>
        </w:rPr>
        <w:t>ans</w:t>
      </w:r>
      <w:proofErr w:type="spellEnd"/>
      <w:proofErr w:type="gramEnd"/>
    </w:p>
    <w:p w14:paraId="36DD354E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Malgun Gothic" w:hAnsi="Times New Roman" w:cs="Times New Roman"/>
          <w:sz w:val="22"/>
          <w:szCs w:val="22"/>
        </w:rPr>
        <w:t>asin</w:t>
      </w:r>
      <w:proofErr w:type="spellEnd"/>
      <w:proofErr w:type="gramEnd"/>
    </w:p>
    <w:p w14:paraId="5F52CB40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atan</w:t>
      </w:r>
      <w:proofErr w:type="spellEnd"/>
    </w:p>
    <w:p w14:paraId="064C2EE5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r>
        <w:rPr>
          <w:rFonts w:ascii="Times New Roman" w:eastAsia="Malgun Gothic" w:hAnsi="Times New Roman" w:cs="Times New Roman"/>
          <w:sz w:val="22"/>
          <w:szCs w:val="22"/>
        </w:rPr>
        <w:t>axis</w:t>
      </w:r>
    </w:p>
    <w:p w14:paraId="76E9ABAE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clc</w:t>
      </w:r>
      <w:proofErr w:type="spellEnd"/>
    </w:p>
    <w:p w14:paraId="7D6C20CD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clear </w:t>
      </w:r>
    </w:p>
    <w:p w14:paraId="38335C92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cos </w:t>
      </w:r>
    </w:p>
    <w:p w14:paraId="25732FDF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csc</w:t>
      </w:r>
      <w:proofErr w:type="spellEnd"/>
    </w:p>
    <w:p w14:paraId="4F0047E4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csvread</w:t>
      </w:r>
      <w:proofErr w:type="spellEnd"/>
    </w:p>
    <w:p w14:paraId="2BF00823" w14:textId="77777777" w:rsidR="0027002B" w:rsidRDefault="0027002B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cumsum</w:t>
      </w:r>
      <w:proofErr w:type="spellEnd"/>
    </w:p>
    <w:p w14:paraId="58D2D36A" w14:textId="3274DF6D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disp</w:t>
      </w:r>
      <w:proofErr w:type="spellEnd"/>
    </w:p>
    <w:p w14:paraId="2B055E54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doc</w:t>
      </w:r>
    </w:p>
    <w:p w14:paraId="5308C7AB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gramStart"/>
      <w:r>
        <w:rPr>
          <w:rFonts w:ascii="Times New Roman" w:eastAsia="Malgun Gothic" w:hAnsi="Times New Roman" w:cs="Times New Roman"/>
          <w:sz w:val="22"/>
          <w:szCs w:val="22"/>
        </w:rPr>
        <w:t>error</w:t>
      </w:r>
      <w:proofErr w:type="gramEnd"/>
    </w:p>
    <w:p w14:paraId="12E0C197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exit</w:t>
      </w:r>
    </w:p>
    <w:p w14:paraId="536F88DC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exp</w:t>
      </w:r>
      <w:proofErr w:type="spellEnd"/>
      <w:r>
        <w:rPr>
          <w:rFonts w:ascii="Times New Roman" w:eastAsia="Malgun Gothic" w:hAnsi="Times New Roman" w:cs="Times New Roman"/>
          <w:sz w:val="22"/>
          <w:szCs w:val="22"/>
        </w:rPr>
        <w:t xml:space="preserve"> </w:t>
      </w:r>
    </w:p>
    <w:p w14:paraId="78E232F0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factorial</w:t>
      </w:r>
    </w:p>
    <w:p w14:paraId="18C92B48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figure </w:t>
      </w:r>
    </w:p>
    <w:p w14:paraId="4B3CC75C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gramStart"/>
      <w:r>
        <w:rPr>
          <w:rFonts w:ascii="Times New Roman" w:eastAsia="Malgun Gothic" w:hAnsi="Times New Roman" w:cs="Times New Roman"/>
          <w:sz w:val="22"/>
          <w:szCs w:val="22"/>
        </w:rPr>
        <w:t>format</w:t>
      </w:r>
      <w:proofErr w:type="gramEnd"/>
    </w:p>
    <w:p w14:paraId="75B8E9FD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fprintf</w:t>
      </w:r>
      <w:proofErr w:type="spellEnd"/>
    </w:p>
    <w:p w14:paraId="51F59063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function</w:t>
      </w:r>
    </w:p>
    <w:p w14:paraId="54B0FB02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grid </w:t>
      </w:r>
    </w:p>
    <w:p w14:paraId="249A5BC9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help</w:t>
      </w:r>
    </w:p>
    <w:p w14:paraId="50C0029D" w14:textId="5527FA8E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hist</w:t>
      </w:r>
      <w:r w:rsidR="00F00931">
        <w:rPr>
          <w:rFonts w:ascii="Times New Roman" w:eastAsia="Malgun Gothic" w:hAnsi="Times New Roman" w:cs="Times New Roman"/>
          <w:sz w:val="22"/>
          <w:szCs w:val="22"/>
        </w:rPr>
        <w:t>ogram</w:t>
      </w:r>
    </w:p>
    <w:p w14:paraId="79C3FED0" w14:textId="57DEFA8F" w:rsidR="00F00931" w:rsidRDefault="00F00931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histogramRight</w:t>
      </w:r>
      <w:proofErr w:type="spellEnd"/>
    </w:p>
    <w:p w14:paraId="71311DA5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hold</w:t>
      </w:r>
    </w:p>
    <w:p w14:paraId="044B3044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i, j</w:t>
      </w:r>
    </w:p>
    <w:p w14:paraId="09CC395A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Malgun Gothic" w:hAnsi="Times New Roman" w:cs="Times New Roman"/>
          <w:sz w:val="22"/>
          <w:szCs w:val="22"/>
        </w:rPr>
        <w:t>Inf</w:t>
      </w:r>
      <w:proofErr w:type="spellEnd"/>
      <w:proofErr w:type="gramEnd"/>
    </w:p>
    <w:p w14:paraId="7AC0EA1D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input</w:t>
      </w:r>
    </w:p>
    <w:p w14:paraId="55E2521F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legend</w:t>
      </w:r>
    </w:p>
    <w:p w14:paraId="66754534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length</w:t>
      </w:r>
    </w:p>
    <w:p w14:paraId="3BECC2D8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linspace</w:t>
      </w:r>
      <w:proofErr w:type="spellEnd"/>
    </w:p>
    <w:p w14:paraId="04FBA1FA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load</w:t>
      </w:r>
    </w:p>
    <w:p w14:paraId="4481AE90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log </w:t>
      </w:r>
    </w:p>
    <w:p w14:paraId="3E12B3BD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r>
        <w:rPr>
          <w:rFonts w:ascii="Times New Roman" w:eastAsia="Malgun Gothic" w:hAnsi="Times New Roman" w:cs="Times New Roman"/>
          <w:sz w:val="22"/>
          <w:szCs w:val="22"/>
        </w:rPr>
        <w:t>log10</w:t>
      </w:r>
    </w:p>
    <w:p w14:paraId="6E8622F0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  <w:lang w:eastAsia="ko-KR"/>
        </w:rPr>
        <w:t>loglog</w:t>
      </w:r>
      <w:proofErr w:type="spellEnd"/>
      <w:r>
        <w:rPr>
          <w:rFonts w:ascii="Times New Roman" w:eastAsia="Malgun Gothic" w:hAnsi="Times New Roman" w:cs="Times New Roman"/>
          <w:sz w:val="22"/>
          <w:szCs w:val="22"/>
        </w:rPr>
        <w:t xml:space="preserve"> </w:t>
      </w:r>
    </w:p>
    <w:p w14:paraId="2AF743C1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logspace</w:t>
      </w:r>
      <w:proofErr w:type="spellEnd"/>
    </w:p>
    <w:p w14:paraId="6AEF129C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lookfor</w:t>
      </w:r>
      <w:proofErr w:type="spellEnd"/>
      <w:r>
        <w:rPr>
          <w:rFonts w:ascii="Times New Roman" w:eastAsia="Malgun Gothic" w:hAnsi="Times New Roman" w:cs="Times New Roman"/>
          <w:sz w:val="22"/>
          <w:szCs w:val="22"/>
        </w:rPr>
        <w:t xml:space="preserve"> </w:t>
      </w:r>
    </w:p>
    <w:p w14:paraId="70A9E028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max</w:t>
      </w:r>
    </w:p>
    <w:p w14:paraId="4009578A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mean</w:t>
      </w:r>
    </w:p>
    <w:p w14:paraId="41703076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median</w:t>
      </w:r>
    </w:p>
    <w:p w14:paraId="07FFE4DB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min</w:t>
      </w:r>
    </w:p>
    <w:p w14:paraId="7EFB4BB2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NaN</w:t>
      </w:r>
      <w:proofErr w:type="spellEnd"/>
    </w:p>
    <w:p w14:paraId="07AA7968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ones</w:t>
      </w:r>
    </w:p>
    <w:p w14:paraId="32003CAF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pi </w:t>
      </w:r>
    </w:p>
    <w:p w14:paraId="4E24DE5D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r>
        <w:rPr>
          <w:rFonts w:ascii="Times New Roman" w:eastAsia="Malgun Gothic" w:hAnsi="Times New Roman" w:cs="Times New Roman"/>
          <w:sz w:val="22"/>
          <w:szCs w:val="22"/>
        </w:rPr>
        <w:t>plot</w:t>
      </w:r>
    </w:p>
    <w:p w14:paraId="777378FD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  <w:lang w:eastAsia="ko-KR"/>
        </w:rPr>
        <w:t>polyfit</w:t>
      </w:r>
      <w:proofErr w:type="spellEnd"/>
    </w:p>
    <w:p w14:paraId="23F56EA2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  <w:lang w:eastAsia="ko-KR"/>
        </w:rPr>
        <w:t>polyval</w:t>
      </w:r>
      <w:proofErr w:type="spellEnd"/>
      <w:r>
        <w:rPr>
          <w:rFonts w:ascii="Times New Roman" w:eastAsia="Malgun Gothic" w:hAnsi="Times New Roman" w:cs="Times New Roman"/>
          <w:sz w:val="22"/>
          <w:szCs w:val="22"/>
        </w:rPr>
        <w:t xml:space="preserve"> </w:t>
      </w:r>
    </w:p>
    <w:p w14:paraId="19A205E9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prod</w:t>
      </w:r>
    </w:p>
    <w:p w14:paraId="77C972F0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quit </w:t>
      </w:r>
    </w:p>
    <w:p w14:paraId="064B6357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round</w:t>
      </w:r>
    </w:p>
    <w:p w14:paraId="152EC7B7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r>
        <w:rPr>
          <w:rFonts w:ascii="Times New Roman" w:eastAsia="Malgun Gothic" w:hAnsi="Times New Roman" w:cs="Times New Roman"/>
          <w:sz w:val="22"/>
          <w:szCs w:val="22"/>
        </w:rPr>
        <w:t>sec</w:t>
      </w:r>
    </w:p>
    <w:p w14:paraId="3EB0796B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  <w:lang w:eastAsia="ko-KR"/>
        </w:rPr>
        <w:t>semilogx</w:t>
      </w:r>
      <w:proofErr w:type="spellEnd"/>
    </w:p>
    <w:p w14:paraId="132ED1B8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  <w:lang w:eastAsia="ko-KR"/>
        </w:rPr>
        <w:t>semilogy</w:t>
      </w:r>
      <w:proofErr w:type="spellEnd"/>
    </w:p>
    <w:p w14:paraId="06303D24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sin </w:t>
      </w:r>
    </w:p>
    <w:p w14:paraId="03A63186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size</w:t>
      </w:r>
    </w:p>
    <w:p w14:paraId="19C691F0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sort</w:t>
      </w:r>
    </w:p>
    <w:p w14:paraId="71D956C3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sqrt</w:t>
      </w:r>
      <w:proofErr w:type="spellEnd"/>
    </w:p>
    <w:p w14:paraId="39E267FB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std</w:t>
      </w:r>
      <w:proofErr w:type="spellEnd"/>
    </w:p>
    <w:p w14:paraId="6D78BF3A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subplot</w:t>
      </w:r>
    </w:p>
    <w:p w14:paraId="4C4D01D7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sum</w:t>
      </w:r>
    </w:p>
    <w:p w14:paraId="414C72FE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tan </w:t>
      </w:r>
    </w:p>
    <w:p w14:paraId="2CE4449B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title</w:t>
      </w:r>
    </w:p>
    <w:p w14:paraId="4EE76147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 xml:space="preserve">who </w:t>
      </w:r>
    </w:p>
    <w:p w14:paraId="1D8BAE32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whos</w:t>
      </w:r>
      <w:proofErr w:type="spellEnd"/>
      <w:r>
        <w:rPr>
          <w:rFonts w:ascii="Times New Roman" w:eastAsia="Malgun Gothic" w:hAnsi="Times New Roman" w:cs="Times New Roman"/>
          <w:sz w:val="22"/>
          <w:szCs w:val="22"/>
        </w:rPr>
        <w:t xml:space="preserve"> </w:t>
      </w:r>
    </w:p>
    <w:p w14:paraId="12A67FFF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r>
        <w:rPr>
          <w:rFonts w:ascii="Times New Roman" w:eastAsia="Malgun Gothic" w:hAnsi="Times New Roman" w:cs="Times New Roman"/>
          <w:sz w:val="22"/>
          <w:szCs w:val="22"/>
        </w:rPr>
        <w:t>xlabel</w:t>
      </w:r>
      <w:proofErr w:type="spellEnd"/>
    </w:p>
    <w:p w14:paraId="5BC06F1B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Malgun Gothic" w:hAnsi="Times New Roman" w:cs="Times New Roman"/>
          <w:sz w:val="22"/>
          <w:szCs w:val="22"/>
        </w:rPr>
        <w:t>ylabel</w:t>
      </w:r>
      <w:proofErr w:type="spellEnd"/>
      <w:proofErr w:type="gramEnd"/>
    </w:p>
    <w:p w14:paraId="007333B5" w14:textId="77777777" w:rsidR="00F17CAF" w:rsidRDefault="00F17CAF" w:rsidP="00F17CAF">
      <w:pPr>
        <w:rPr>
          <w:rFonts w:ascii="Times New Roman" w:eastAsia="Malgun Gothic" w:hAnsi="Times New Roman" w:cs="Times New Roman"/>
          <w:sz w:val="22"/>
          <w:szCs w:val="22"/>
        </w:rPr>
      </w:pPr>
      <w:r>
        <w:rPr>
          <w:rFonts w:ascii="Times New Roman" w:eastAsia="Malgun Gothic" w:hAnsi="Times New Roman" w:cs="Times New Roman"/>
          <w:sz w:val="22"/>
          <w:szCs w:val="22"/>
        </w:rPr>
        <w:t>zeros</w:t>
      </w:r>
    </w:p>
    <w:p w14:paraId="54D1486D" w14:textId="503BB7CE" w:rsidR="00F17CAF" w:rsidRDefault="00F17CAF" w:rsidP="00F17CAF">
      <w:pPr>
        <w:rPr>
          <w:rFonts w:ascii="Times New Roman" w:hAnsi="Times New Roman"/>
        </w:rPr>
        <w:sectPr w:rsidR="00F17CAF">
          <w:type w:val="continuous"/>
          <w:pgSz w:w="12240" w:h="15840"/>
          <w:pgMar w:top="1350" w:right="1440" w:bottom="1440" w:left="1440" w:header="720" w:footer="720" w:gutter="0"/>
          <w:cols w:num="4" w:space="720"/>
        </w:sectPr>
      </w:pPr>
    </w:p>
    <w:p w14:paraId="15454B9A" w14:textId="1B86B2C6" w:rsidR="00F17CAF" w:rsidRDefault="00F17CAF">
      <w:pPr>
        <w:spacing w:after="200" w:line="276" w:lineRule="auto"/>
        <w:rPr>
          <w:rFonts w:cstheme="minorHAnsi"/>
          <w:b/>
          <w:lang w:eastAsia="ko-KR"/>
        </w:rPr>
      </w:pPr>
    </w:p>
    <w:sectPr w:rsidR="00F17CAF" w:rsidSect="004643FB">
      <w:type w:val="continuous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6144E" w14:textId="77777777" w:rsidR="003E733B" w:rsidRDefault="003E733B" w:rsidP="005F0D97">
      <w:r>
        <w:separator/>
      </w:r>
    </w:p>
  </w:endnote>
  <w:endnote w:type="continuationSeparator" w:id="0">
    <w:p w14:paraId="492A1E85" w14:textId="77777777" w:rsidR="003E733B" w:rsidRDefault="003E733B" w:rsidP="005F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61158223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9D9C989" w14:textId="3ABE8A41" w:rsidR="003E733B" w:rsidRPr="001E3474" w:rsidRDefault="003E733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1E3474">
              <w:rPr>
                <w:rFonts w:ascii="Times New Roman" w:hAnsi="Times New Roman" w:cs="Times New Roman"/>
              </w:rPr>
              <w:t xml:space="preserve">Page </w:t>
            </w:r>
            <w:r w:rsidRPr="001E347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1E3474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1E347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1E3474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1E3474">
              <w:rPr>
                <w:rFonts w:ascii="Times New Roman" w:hAnsi="Times New Roman" w:cs="Times New Roman"/>
              </w:rPr>
              <w:t xml:space="preserve"> of </w:t>
            </w:r>
            <w:r w:rsidRPr="001E3474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1E3474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1E3474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1E3474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23155EBF" w14:textId="77777777" w:rsidR="003E733B" w:rsidRPr="001E3474" w:rsidRDefault="003E733B">
    <w:pPr>
      <w:pStyle w:val="Footer"/>
      <w:ind w:right="360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1815F" w14:textId="77777777" w:rsidR="003E733B" w:rsidRDefault="003E733B" w:rsidP="005F0D97">
      <w:r>
        <w:separator/>
      </w:r>
    </w:p>
  </w:footnote>
  <w:footnote w:type="continuationSeparator" w:id="0">
    <w:p w14:paraId="13C31E5F" w14:textId="77777777" w:rsidR="003E733B" w:rsidRDefault="003E733B" w:rsidP="005F0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1E657" w14:textId="7EBDB30B" w:rsidR="003E733B" w:rsidRPr="00B6529A" w:rsidRDefault="003E733B" w:rsidP="00F00931">
    <w:pPr>
      <w:tabs>
        <w:tab w:val="left" w:pos="0"/>
        <w:tab w:val="center" w:pos="5400"/>
        <w:tab w:val="right" w:pos="10260"/>
      </w:tabs>
      <w:rPr>
        <w:rFonts w:ascii="Times New Roman" w:hAnsi="Times New Roman" w:cs="Times New Roman"/>
        <w:b/>
        <w:sz w:val="22"/>
      </w:rPr>
    </w:pPr>
    <w:r w:rsidRPr="00B6529A">
      <w:rPr>
        <w:rFonts w:ascii="Times New Roman" w:hAnsi="Times New Roman" w:cs="Times New Roman"/>
        <w:b/>
        <w:sz w:val="22"/>
      </w:rPr>
      <w:t xml:space="preserve">ENGR 132 – Exam </w:t>
    </w:r>
    <w:r>
      <w:rPr>
        <w:rFonts w:ascii="Times New Roman" w:hAnsi="Times New Roman" w:cs="Times New Roman"/>
        <w:b/>
        <w:sz w:val="22"/>
        <w:lang w:eastAsia="ko-KR"/>
      </w:rPr>
      <w:t>2</w:t>
    </w:r>
    <w:r w:rsidRPr="00B6529A">
      <w:rPr>
        <w:rFonts w:ascii="Times New Roman" w:hAnsi="Times New Roman" w:cs="Times New Roman"/>
        <w:b/>
        <w:sz w:val="22"/>
      </w:rPr>
      <w:tab/>
    </w:r>
    <w:r w:rsidRPr="003E733B">
      <w:rPr>
        <w:rFonts w:ascii="Times New Roman" w:hAnsi="Times New Roman" w:cs="Times New Roman"/>
        <w:b/>
        <w:sz w:val="28"/>
      </w:rPr>
      <w:t>Formula Sheet</w:t>
    </w:r>
    <w:r w:rsidRPr="00B6529A">
      <w:rPr>
        <w:rFonts w:ascii="Times New Roman" w:hAnsi="Times New Roman" w:cs="Times New Roman"/>
        <w:b/>
        <w:sz w:val="22"/>
      </w:rPr>
      <w:tab/>
    </w:r>
    <w:r>
      <w:rPr>
        <w:rFonts w:ascii="Times New Roman" w:hAnsi="Times New Roman" w:cs="Times New Roman"/>
        <w:b/>
        <w:sz w:val="22"/>
        <w:lang w:eastAsia="ko-KR"/>
      </w:rPr>
      <w:t>March, 2017</w:t>
    </w:r>
  </w:p>
  <w:p w14:paraId="0E49EB35" w14:textId="38D05CB2" w:rsidR="003E733B" w:rsidRDefault="003E7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4BDA6" w14:textId="7E7465BC" w:rsidR="003E733B" w:rsidRPr="00B6529A" w:rsidRDefault="003E733B" w:rsidP="004643FB">
    <w:pPr>
      <w:tabs>
        <w:tab w:val="left" w:pos="0"/>
        <w:tab w:val="center" w:pos="5040"/>
        <w:tab w:val="right" w:pos="9360"/>
      </w:tabs>
      <w:rPr>
        <w:rFonts w:ascii="Times New Roman" w:hAnsi="Times New Roman" w:cs="Times New Roman"/>
        <w:b/>
        <w:sz w:val="22"/>
      </w:rPr>
    </w:pPr>
    <w:r w:rsidRPr="00B6529A">
      <w:rPr>
        <w:rFonts w:ascii="Times New Roman" w:hAnsi="Times New Roman" w:cs="Times New Roman"/>
        <w:b/>
        <w:sz w:val="22"/>
      </w:rPr>
      <w:t xml:space="preserve">ENGR 132 – Exam </w:t>
    </w:r>
    <w:r>
      <w:rPr>
        <w:rFonts w:ascii="Times New Roman" w:hAnsi="Times New Roman" w:cs="Times New Roman"/>
        <w:b/>
        <w:sz w:val="22"/>
        <w:lang w:eastAsia="ko-KR"/>
      </w:rPr>
      <w:t>2</w:t>
    </w:r>
    <w:r w:rsidRPr="00B6529A">
      <w:rPr>
        <w:rFonts w:ascii="Times New Roman" w:hAnsi="Times New Roman" w:cs="Times New Roman"/>
        <w:b/>
        <w:sz w:val="22"/>
      </w:rPr>
      <w:tab/>
    </w:r>
    <w:r w:rsidRPr="00B6529A">
      <w:rPr>
        <w:rFonts w:ascii="Times New Roman" w:hAnsi="Times New Roman" w:cs="Times New Roman"/>
        <w:b/>
        <w:sz w:val="22"/>
      </w:rPr>
      <w:tab/>
    </w:r>
    <w:r>
      <w:rPr>
        <w:rFonts w:ascii="Times New Roman" w:hAnsi="Times New Roman" w:cs="Times New Roman"/>
        <w:b/>
        <w:sz w:val="22"/>
        <w:lang w:eastAsia="ko-KR"/>
      </w:rPr>
      <w:t>March 24</w:t>
    </w:r>
    <w:r w:rsidRPr="00B6529A">
      <w:rPr>
        <w:rFonts w:ascii="Times New Roman" w:hAnsi="Times New Roman" w:cs="Times New Roman"/>
        <w:b/>
        <w:sz w:val="22"/>
      </w:rPr>
      <w:t>, 201</w:t>
    </w:r>
    <w:r>
      <w:rPr>
        <w:rFonts w:ascii="Times New Roman" w:hAnsi="Times New Roman" w:cs="Times New Roman"/>
        <w:b/>
        <w:sz w:val="22"/>
        <w:lang w:eastAsia="ko-KR"/>
      </w:rPr>
      <w:t>6</w:t>
    </w:r>
  </w:p>
  <w:p w14:paraId="5FBC4DCA" w14:textId="589EEB6F" w:rsidR="003E733B" w:rsidRPr="00B6529A" w:rsidRDefault="003E733B" w:rsidP="004643FB">
    <w:pPr>
      <w:tabs>
        <w:tab w:val="left" w:pos="0"/>
        <w:tab w:val="center" w:pos="5040"/>
        <w:tab w:val="right" w:pos="9720"/>
      </w:tabs>
      <w:jc w:val="center"/>
      <w:rPr>
        <w:rFonts w:ascii="Times New Roman" w:hAnsi="Times New Roman" w:cs="Times New Roman"/>
        <w:b/>
        <w:sz w:val="22"/>
        <w:lang w:eastAsia="ko-KR"/>
      </w:rPr>
    </w:pPr>
    <w:r w:rsidRPr="005E0729">
      <w:rPr>
        <w:rFonts w:ascii="Times New Roman" w:hAnsi="Times New Roman" w:cs="Times New Roman" w:hint="eastAsia"/>
        <w:b/>
        <w:sz w:val="22"/>
        <w:lang w:eastAsia="ko-KR"/>
      </w:rPr>
      <w:t>F</w:t>
    </w:r>
    <w:r w:rsidRPr="005E0729">
      <w:rPr>
        <w:rFonts w:ascii="Times New Roman" w:hAnsi="Times New Roman" w:cs="Times New Roman"/>
        <w:b/>
        <w:sz w:val="22"/>
        <w:lang w:eastAsia="ko-KR"/>
      </w:rPr>
      <w:t>ormula</w:t>
    </w:r>
    <w:r w:rsidRPr="005E0729">
      <w:rPr>
        <w:rFonts w:ascii="Times New Roman" w:hAnsi="Times New Roman" w:cs="Times New Roman" w:hint="eastAsia"/>
        <w:b/>
        <w:sz w:val="22"/>
        <w:lang w:eastAsia="ko-KR"/>
      </w:rPr>
      <w:t xml:space="preserve"> Sheet</w:t>
    </w:r>
  </w:p>
  <w:p w14:paraId="560118F8" w14:textId="77777777" w:rsidR="003E733B" w:rsidRPr="004643FB" w:rsidRDefault="003E733B" w:rsidP="004643FB">
    <w:pPr>
      <w:pStyle w:val="Header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90E"/>
    <w:multiLevelType w:val="hybridMultilevel"/>
    <w:tmpl w:val="A86A7BA4"/>
    <w:lvl w:ilvl="0" w:tplc="98FEBD96">
      <w:start w:val="1"/>
      <w:numFmt w:val="upperLetter"/>
      <w:lvlText w:val="%1."/>
      <w:lvlJc w:val="left"/>
      <w:pPr>
        <w:ind w:left="1152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3655F9F"/>
    <w:multiLevelType w:val="hybridMultilevel"/>
    <w:tmpl w:val="344CA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27C3"/>
    <w:multiLevelType w:val="hybridMultilevel"/>
    <w:tmpl w:val="5F3CD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35205"/>
    <w:multiLevelType w:val="hybridMultilevel"/>
    <w:tmpl w:val="1494F02C"/>
    <w:lvl w:ilvl="0" w:tplc="883CEA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6B1A74"/>
    <w:multiLevelType w:val="hybridMultilevel"/>
    <w:tmpl w:val="E8220618"/>
    <w:lvl w:ilvl="0" w:tplc="2A741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15659"/>
    <w:multiLevelType w:val="hybridMultilevel"/>
    <w:tmpl w:val="CDD05AFC"/>
    <w:lvl w:ilvl="0" w:tplc="D72C368E">
      <w:start w:val="1"/>
      <w:numFmt w:val="decimal"/>
      <w:lvlText w:val="Problem #%1."/>
      <w:lvlJc w:val="left"/>
      <w:pPr>
        <w:ind w:left="45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0FAA223C"/>
    <w:multiLevelType w:val="hybridMultilevel"/>
    <w:tmpl w:val="F364F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E1FBA"/>
    <w:multiLevelType w:val="hybridMultilevel"/>
    <w:tmpl w:val="A9F6F7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FE5390"/>
    <w:multiLevelType w:val="hybridMultilevel"/>
    <w:tmpl w:val="EADC9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B568AC"/>
    <w:multiLevelType w:val="hybridMultilevel"/>
    <w:tmpl w:val="F9CA508C"/>
    <w:lvl w:ilvl="0" w:tplc="6CE0573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061E5"/>
    <w:multiLevelType w:val="hybridMultilevel"/>
    <w:tmpl w:val="C7D2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56A99"/>
    <w:multiLevelType w:val="hybridMultilevel"/>
    <w:tmpl w:val="7EA4C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2646F"/>
    <w:multiLevelType w:val="hybridMultilevel"/>
    <w:tmpl w:val="3D427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603ED"/>
    <w:multiLevelType w:val="hybridMultilevel"/>
    <w:tmpl w:val="A0A6AF2A"/>
    <w:lvl w:ilvl="0" w:tplc="746239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002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2B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66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87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6E2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863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AC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C1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17D60"/>
    <w:multiLevelType w:val="hybridMultilevel"/>
    <w:tmpl w:val="1BC4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B0222"/>
    <w:multiLevelType w:val="hybridMultilevel"/>
    <w:tmpl w:val="E9CA6F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BE30C7"/>
    <w:multiLevelType w:val="hybridMultilevel"/>
    <w:tmpl w:val="3C423F34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240D3"/>
    <w:multiLevelType w:val="hybridMultilevel"/>
    <w:tmpl w:val="51220152"/>
    <w:lvl w:ilvl="0" w:tplc="CABAEB82">
      <w:start w:val="1"/>
      <w:numFmt w:val="decimal"/>
      <w:lvlText w:val="Problem #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B7728"/>
    <w:multiLevelType w:val="hybridMultilevel"/>
    <w:tmpl w:val="265C0FEE"/>
    <w:lvl w:ilvl="0" w:tplc="60925F7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9C067D2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576A192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A7466F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B903042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94CF430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660C9CE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1409C2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C96964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34E62745"/>
    <w:multiLevelType w:val="hybridMultilevel"/>
    <w:tmpl w:val="75AA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04ECD"/>
    <w:multiLevelType w:val="hybridMultilevel"/>
    <w:tmpl w:val="BF129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10C6BCE">
      <w:start w:val="1"/>
      <w:numFmt w:val="lowerLetter"/>
      <w:lvlText w:val="%2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6320C"/>
    <w:multiLevelType w:val="hybridMultilevel"/>
    <w:tmpl w:val="65CA6BC8"/>
    <w:lvl w:ilvl="0" w:tplc="6316CFE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F7593"/>
    <w:multiLevelType w:val="hybridMultilevel"/>
    <w:tmpl w:val="9E8C0300"/>
    <w:lvl w:ilvl="0" w:tplc="610C6BC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D45D0"/>
    <w:multiLevelType w:val="hybridMultilevel"/>
    <w:tmpl w:val="E9CA6F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2A6636"/>
    <w:multiLevelType w:val="hybridMultilevel"/>
    <w:tmpl w:val="6E2ACA64"/>
    <w:lvl w:ilvl="0" w:tplc="CB1EB4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04183"/>
    <w:multiLevelType w:val="hybridMultilevel"/>
    <w:tmpl w:val="FB56A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44932"/>
    <w:multiLevelType w:val="hybridMultilevel"/>
    <w:tmpl w:val="AB00B2DA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16ACA"/>
    <w:multiLevelType w:val="hybridMultilevel"/>
    <w:tmpl w:val="53624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1445DF"/>
    <w:multiLevelType w:val="hybridMultilevel"/>
    <w:tmpl w:val="29342CD6"/>
    <w:lvl w:ilvl="0" w:tplc="4F667804">
      <w:start w:val="10"/>
      <w:numFmt w:val="decimal"/>
      <w:lvlText w:val="Problem #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5DC63739"/>
    <w:multiLevelType w:val="hybridMultilevel"/>
    <w:tmpl w:val="D6A4EDD0"/>
    <w:lvl w:ilvl="0" w:tplc="755477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554403"/>
    <w:multiLevelType w:val="hybridMultilevel"/>
    <w:tmpl w:val="0E982598"/>
    <w:lvl w:ilvl="0" w:tplc="CB1EB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4E1D42"/>
    <w:multiLevelType w:val="hybridMultilevel"/>
    <w:tmpl w:val="81BEBF1C"/>
    <w:lvl w:ilvl="0" w:tplc="DDDA8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6A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387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0D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E4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09D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F6D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E47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AC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D656A2"/>
    <w:multiLevelType w:val="hybridMultilevel"/>
    <w:tmpl w:val="95124C0C"/>
    <w:lvl w:ilvl="0" w:tplc="304E7E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27FCE"/>
    <w:multiLevelType w:val="hybridMultilevel"/>
    <w:tmpl w:val="BCFEE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A97897"/>
    <w:multiLevelType w:val="hybridMultilevel"/>
    <w:tmpl w:val="780496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20380"/>
    <w:multiLevelType w:val="hybridMultilevel"/>
    <w:tmpl w:val="7F928838"/>
    <w:lvl w:ilvl="0" w:tplc="CB1EB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2E68D2"/>
    <w:multiLevelType w:val="hybridMultilevel"/>
    <w:tmpl w:val="8982D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03B25"/>
    <w:multiLevelType w:val="hybridMultilevel"/>
    <w:tmpl w:val="0C80DA06"/>
    <w:lvl w:ilvl="0" w:tplc="A272789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B0C3D"/>
    <w:multiLevelType w:val="hybridMultilevel"/>
    <w:tmpl w:val="86A268A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0095936"/>
    <w:multiLevelType w:val="hybridMultilevel"/>
    <w:tmpl w:val="A9DABDAA"/>
    <w:lvl w:ilvl="0" w:tplc="FA04F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10C83"/>
    <w:multiLevelType w:val="hybridMultilevel"/>
    <w:tmpl w:val="3080E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117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42" w15:restartNumberingAfterBreak="0">
    <w:nsid w:val="7ACC2A44"/>
    <w:multiLevelType w:val="hybridMultilevel"/>
    <w:tmpl w:val="90883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B0336"/>
    <w:multiLevelType w:val="hybridMultilevel"/>
    <w:tmpl w:val="9E8C0300"/>
    <w:lvl w:ilvl="0" w:tplc="610C6BCE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A0221"/>
    <w:multiLevelType w:val="hybridMultilevel"/>
    <w:tmpl w:val="ECAAE1F8"/>
    <w:lvl w:ilvl="0" w:tplc="A298385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262580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6EEA2B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A380D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0CAF7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DE01F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422866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D898E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760D2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84BDA"/>
    <w:multiLevelType w:val="hybridMultilevel"/>
    <w:tmpl w:val="3F424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1"/>
  </w:num>
  <w:num w:numId="3">
    <w:abstractNumId w:val="12"/>
  </w:num>
  <w:num w:numId="4">
    <w:abstractNumId w:val="31"/>
  </w:num>
  <w:num w:numId="5">
    <w:abstractNumId w:val="13"/>
  </w:num>
  <w:num w:numId="6">
    <w:abstractNumId w:val="18"/>
  </w:num>
  <w:num w:numId="7">
    <w:abstractNumId w:val="32"/>
  </w:num>
  <w:num w:numId="8">
    <w:abstractNumId w:val="25"/>
  </w:num>
  <w:num w:numId="9">
    <w:abstractNumId w:val="28"/>
  </w:num>
  <w:num w:numId="10">
    <w:abstractNumId w:val="14"/>
  </w:num>
  <w:num w:numId="11">
    <w:abstractNumId w:val="17"/>
  </w:num>
  <w:num w:numId="12">
    <w:abstractNumId w:val="35"/>
  </w:num>
  <w:num w:numId="13">
    <w:abstractNumId w:val="29"/>
  </w:num>
  <w:num w:numId="14">
    <w:abstractNumId w:val="0"/>
  </w:num>
  <w:num w:numId="15">
    <w:abstractNumId w:val="3"/>
  </w:num>
  <w:num w:numId="16">
    <w:abstractNumId w:val="42"/>
  </w:num>
  <w:num w:numId="17">
    <w:abstractNumId w:val="36"/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4"/>
  </w:num>
  <w:num w:numId="23">
    <w:abstractNumId w:val="4"/>
  </w:num>
  <w:num w:numId="24">
    <w:abstractNumId w:val="30"/>
  </w:num>
  <w:num w:numId="25">
    <w:abstractNumId w:val="34"/>
  </w:num>
  <w:num w:numId="26">
    <w:abstractNumId w:val="10"/>
  </w:num>
  <w:num w:numId="27">
    <w:abstractNumId w:val="27"/>
  </w:num>
  <w:num w:numId="28">
    <w:abstractNumId w:val="19"/>
  </w:num>
  <w:num w:numId="29">
    <w:abstractNumId w:val="8"/>
  </w:num>
  <w:num w:numId="30">
    <w:abstractNumId w:val="6"/>
  </w:num>
  <w:num w:numId="31">
    <w:abstractNumId w:val="33"/>
  </w:num>
  <w:num w:numId="32">
    <w:abstractNumId w:val="15"/>
  </w:num>
  <w:num w:numId="33">
    <w:abstractNumId w:val="23"/>
  </w:num>
  <w:num w:numId="34">
    <w:abstractNumId w:val="1"/>
  </w:num>
  <w:num w:numId="35">
    <w:abstractNumId w:val="44"/>
  </w:num>
  <w:num w:numId="36">
    <w:abstractNumId w:val="40"/>
  </w:num>
  <w:num w:numId="37">
    <w:abstractNumId w:val="20"/>
  </w:num>
  <w:num w:numId="38">
    <w:abstractNumId w:val="43"/>
  </w:num>
  <w:num w:numId="39">
    <w:abstractNumId w:val="22"/>
  </w:num>
  <w:num w:numId="40">
    <w:abstractNumId w:val="7"/>
  </w:num>
  <w:num w:numId="41">
    <w:abstractNumId w:val="37"/>
  </w:num>
  <w:num w:numId="42">
    <w:abstractNumId w:val="21"/>
  </w:num>
  <w:num w:numId="43">
    <w:abstractNumId w:val="45"/>
  </w:num>
  <w:num w:numId="44">
    <w:abstractNumId w:val="11"/>
  </w:num>
  <w:num w:numId="45">
    <w:abstractNumId w:val="26"/>
  </w:num>
  <w:num w:numId="4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6C"/>
    <w:rsid w:val="00001F0E"/>
    <w:rsid w:val="00003FE5"/>
    <w:rsid w:val="000044C8"/>
    <w:rsid w:val="00004907"/>
    <w:rsid w:val="00004D94"/>
    <w:rsid w:val="0000693B"/>
    <w:rsid w:val="0000752D"/>
    <w:rsid w:val="00012ADE"/>
    <w:rsid w:val="00015994"/>
    <w:rsid w:val="00015C63"/>
    <w:rsid w:val="00017870"/>
    <w:rsid w:val="0002464A"/>
    <w:rsid w:val="00024FD5"/>
    <w:rsid w:val="00026948"/>
    <w:rsid w:val="000278EB"/>
    <w:rsid w:val="00027D36"/>
    <w:rsid w:val="0003214C"/>
    <w:rsid w:val="000336E2"/>
    <w:rsid w:val="00033CA8"/>
    <w:rsid w:val="00037015"/>
    <w:rsid w:val="00043566"/>
    <w:rsid w:val="00043F49"/>
    <w:rsid w:val="000440C6"/>
    <w:rsid w:val="000447A9"/>
    <w:rsid w:val="00044E31"/>
    <w:rsid w:val="00045497"/>
    <w:rsid w:val="00047BC8"/>
    <w:rsid w:val="00050659"/>
    <w:rsid w:val="00053F55"/>
    <w:rsid w:val="0006044B"/>
    <w:rsid w:val="00061343"/>
    <w:rsid w:val="0006176C"/>
    <w:rsid w:val="00061CF5"/>
    <w:rsid w:val="00065B38"/>
    <w:rsid w:val="00065C1F"/>
    <w:rsid w:val="00065DCD"/>
    <w:rsid w:val="000668D6"/>
    <w:rsid w:val="00067503"/>
    <w:rsid w:val="00067862"/>
    <w:rsid w:val="0006787A"/>
    <w:rsid w:val="000705E3"/>
    <w:rsid w:val="00072BD2"/>
    <w:rsid w:val="00073817"/>
    <w:rsid w:val="000740A2"/>
    <w:rsid w:val="00076C88"/>
    <w:rsid w:val="00077266"/>
    <w:rsid w:val="00080C9A"/>
    <w:rsid w:val="00084B76"/>
    <w:rsid w:val="00087B30"/>
    <w:rsid w:val="000904F1"/>
    <w:rsid w:val="00092B74"/>
    <w:rsid w:val="00095950"/>
    <w:rsid w:val="000962CC"/>
    <w:rsid w:val="000A0662"/>
    <w:rsid w:val="000A160E"/>
    <w:rsid w:val="000A37F6"/>
    <w:rsid w:val="000A5233"/>
    <w:rsid w:val="000A6E82"/>
    <w:rsid w:val="000B0137"/>
    <w:rsid w:val="000B0F6D"/>
    <w:rsid w:val="000B14B8"/>
    <w:rsid w:val="000C002F"/>
    <w:rsid w:val="000C25D9"/>
    <w:rsid w:val="000C2695"/>
    <w:rsid w:val="000C30D4"/>
    <w:rsid w:val="000C5EC4"/>
    <w:rsid w:val="000C6899"/>
    <w:rsid w:val="000C6C9C"/>
    <w:rsid w:val="000C7377"/>
    <w:rsid w:val="000C775C"/>
    <w:rsid w:val="000D2216"/>
    <w:rsid w:val="000D5246"/>
    <w:rsid w:val="000D7D71"/>
    <w:rsid w:val="000E280B"/>
    <w:rsid w:val="000E2E1B"/>
    <w:rsid w:val="000E543A"/>
    <w:rsid w:val="000E659D"/>
    <w:rsid w:val="000E6EF7"/>
    <w:rsid w:val="000F4FF6"/>
    <w:rsid w:val="000F538E"/>
    <w:rsid w:val="00101C49"/>
    <w:rsid w:val="00102012"/>
    <w:rsid w:val="001036EF"/>
    <w:rsid w:val="00103BCA"/>
    <w:rsid w:val="00105417"/>
    <w:rsid w:val="00105882"/>
    <w:rsid w:val="00105BF9"/>
    <w:rsid w:val="001061D8"/>
    <w:rsid w:val="00110D6A"/>
    <w:rsid w:val="00110D6C"/>
    <w:rsid w:val="001139AA"/>
    <w:rsid w:val="0011479B"/>
    <w:rsid w:val="00115AE8"/>
    <w:rsid w:val="0011793C"/>
    <w:rsid w:val="00120C2F"/>
    <w:rsid w:val="001236E3"/>
    <w:rsid w:val="00124D7E"/>
    <w:rsid w:val="00126CAB"/>
    <w:rsid w:val="00127B4B"/>
    <w:rsid w:val="0013402F"/>
    <w:rsid w:val="0013683C"/>
    <w:rsid w:val="001422AF"/>
    <w:rsid w:val="001429DF"/>
    <w:rsid w:val="001452E1"/>
    <w:rsid w:val="00145BD7"/>
    <w:rsid w:val="00152E75"/>
    <w:rsid w:val="00153D8A"/>
    <w:rsid w:val="00154087"/>
    <w:rsid w:val="00156FCE"/>
    <w:rsid w:val="001608A4"/>
    <w:rsid w:val="00163B9A"/>
    <w:rsid w:val="00165A88"/>
    <w:rsid w:val="00165C7C"/>
    <w:rsid w:val="001669B0"/>
    <w:rsid w:val="0016797C"/>
    <w:rsid w:val="00170378"/>
    <w:rsid w:val="00171919"/>
    <w:rsid w:val="001755DD"/>
    <w:rsid w:val="00175714"/>
    <w:rsid w:val="00176323"/>
    <w:rsid w:val="0017702B"/>
    <w:rsid w:val="001814F1"/>
    <w:rsid w:val="00181AF9"/>
    <w:rsid w:val="00182EDE"/>
    <w:rsid w:val="00187A98"/>
    <w:rsid w:val="00190E3B"/>
    <w:rsid w:val="001918A0"/>
    <w:rsid w:val="00197C58"/>
    <w:rsid w:val="00197FFB"/>
    <w:rsid w:val="001A0D68"/>
    <w:rsid w:val="001A179E"/>
    <w:rsid w:val="001A2088"/>
    <w:rsid w:val="001A4693"/>
    <w:rsid w:val="001A47E1"/>
    <w:rsid w:val="001A58A6"/>
    <w:rsid w:val="001A6253"/>
    <w:rsid w:val="001A7D0E"/>
    <w:rsid w:val="001B05EC"/>
    <w:rsid w:val="001B3296"/>
    <w:rsid w:val="001B5011"/>
    <w:rsid w:val="001B5C6C"/>
    <w:rsid w:val="001B6756"/>
    <w:rsid w:val="001C0AC5"/>
    <w:rsid w:val="001C2551"/>
    <w:rsid w:val="001C45BC"/>
    <w:rsid w:val="001C5407"/>
    <w:rsid w:val="001C7C05"/>
    <w:rsid w:val="001D1D22"/>
    <w:rsid w:val="001D249E"/>
    <w:rsid w:val="001D3237"/>
    <w:rsid w:val="001D4109"/>
    <w:rsid w:val="001D4C19"/>
    <w:rsid w:val="001D4EE9"/>
    <w:rsid w:val="001D7493"/>
    <w:rsid w:val="001E1789"/>
    <w:rsid w:val="001E2E4F"/>
    <w:rsid w:val="001E320A"/>
    <w:rsid w:val="001E3474"/>
    <w:rsid w:val="001E43E8"/>
    <w:rsid w:val="001E461F"/>
    <w:rsid w:val="001E4E8F"/>
    <w:rsid w:val="001E6AB8"/>
    <w:rsid w:val="001E6BF1"/>
    <w:rsid w:val="001F006E"/>
    <w:rsid w:val="001F158B"/>
    <w:rsid w:val="001F1CBE"/>
    <w:rsid w:val="001F43F3"/>
    <w:rsid w:val="00202155"/>
    <w:rsid w:val="00202A0C"/>
    <w:rsid w:val="00202E06"/>
    <w:rsid w:val="002111FB"/>
    <w:rsid w:val="00214D4A"/>
    <w:rsid w:val="002172C0"/>
    <w:rsid w:val="0021759E"/>
    <w:rsid w:val="0022155E"/>
    <w:rsid w:val="00221CE7"/>
    <w:rsid w:val="00225A29"/>
    <w:rsid w:val="00225DCE"/>
    <w:rsid w:val="00227A9A"/>
    <w:rsid w:val="00231D95"/>
    <w:rsid w:val="00234498"/>
    <w:rsid w:val="00234897"/>
    <w:rsid w:val="0023577F"/>
    <w:rsid w:val="00237C53"/>
    <w:rsid w:val="0024080A"/>
    <w:rsid w:val="00241A11"/>
    <w:rsid w:val="00242988"/>
    <w:rsid w:val="00242D84"/>
    <w:rsid w:val="002477C6"/>
    <w:rsid w:val="0025263B"/>
    <w:rsid w:val="00253680"/>
    <w:rsid w:val="00253F49"/>
    <w:rsid w:val="00257E01"/>
    <w:rsid w:val="002602C5"/>
    <w:rsid w:val="00260472"/>
    <w:rsid w:val="00263415"/>
    <w:rsid w:val="00265EC2"/>
    <w:rsid w:val="00266779"/>
    <w:rsid w:val="00267A8D"/>
    <w:rsid w:val="0027002B"/>
    <w:rsid w:val="002748A4"/>
    <w:rsid w:val="0027582B"/>
    <w:rsid w:val="00277B6E"/>
    <w:rsid w:val="00282834"/>
    <w:rsid w:val="002872BC"/>
    <w:rsid w:val="0029008A"/>
    <w:rsid w:val="002905D5"/>
    <w:rsid w:val="00294E9D"/>
    <w:rsid w:val="00295766"/>
    <w:rsid w:val="002A07E2"/>
    <w:rsid w:val="002A217A"/>
    <w:rsid w:val="002A381B"/>
    <w:rsid w:val="002A765E"/>
    <w:rsid w:val="002B7637"/>
    <w:rsid w:val="002C12D1"/>
    <w:rsid w:val="002C148E"/>
    <w:rsid w:val="002C1D75"/>
    <w:rsid w:val="002C2EF6"/>
    <w:rsid w:val="002C3257"/>
    <w:rsid w:val="002C378E"/>
    <w:rsid w:val="002C6E30"/>
    <w:rsid w:val="002D3927"/>
    <w:rsid w:val="002D3DEC"/>
    <w:rsid w:val="002D581C"/>
    <w:rsid w:val="002D5CA4"/>
    <w:rsid w:val="002D7713"/>
    <w:rsid w:val="002E39F6"/>
    <w:rsid w:val="002E4284"/>
    <w:rsid w:val="002E7F11"/>
    <w:rsid w:val="002F0D5B"/>
    <w:rsid w:val="002F15CB"/>
    <w:rsid w:val="002F3487"/>
    <w:rsid w:val="002F445E"/>
    <w:rsid w:val="002F4794"/>
    <w:rsid w:val="002F4B9A"/>
    <w:rsid w:val="002F53C2"/>
    <w:rsid w:val="002F7FAA"/>
    <w:rsid w:val="00304053"/>
    <w:rsid w:val="00306DD9"/>
    <w:rsid w:val="003120AB"/>
    <w:rsid w:val="003123C3"/>
    <w:rsid w:val="00313D40"/>
    <w:rsid w:val="0031496C"/>
    <w:rsid w:val="00315087"/>
    <w:rsid w:val="0031674B"/>
    <w:rsid w:val="00317957"/>
    <w:rsid w:val="003226F8"/>
    <w:rsid w:val="00324106"/>
    <w:rsid w:val="00331E53"/>
    <w:rsid w:val="0033480F"/>
    <w:rsid w:val="00335E9F"/>
    <w:rsid w:val="00337236"/>
    <w:rsid w:val="0033775F"/>
    <w:rsid w:val="00337CB8"/>
    <w:rsid w:val="003416FA"/>
    <w:rsid w:val="00341C4B"/>
    <w:rsid w:val="00342551"/>
    <w:rsid w:val="0034387A"/>
    <w:rsid w:val="00343EF7"/>
    <w:rsid w:val="00343F43"/>
    <w:rsid w:val="003526D0"/>
    <w:rsid w:val="00353102"/>
    <w:rsid w:val="003536D7"/>
    <w:rsid w:val="00356D7B"/>
    <w:rsid w:val="00363A0E"/>
    <w:rsid w:val="003642F9"/>
    <w:rsid w:val="00364D4A"/>
    <w:rsid w:val="00370E14"/>
    <w:rsid w:val="00376E64"/>
    <w:rsid w:val="00380AEB"/>
    <w:rsid w:val="00382223"/>
    <w:rsid w:val="00383640"/>
    <w:rsid w:val="00383C16"/>
    <w:rsid w:val="00383E17"/>
    <w:rsid w:val="00383F52"/>
    <w:rsid w:val="00384A1B"/>
    <w:rsid w:val="00386085"/>
    <w:rsid w:val="00393B0A"/>
    <w:rsid w:val="00393DEE"/>
    <w:rsid w:val="00397124"/>
    <w:rsid w:val="003A3902"/>
    <w:rsid w:val="003A5992"/>
    <w:rsid w:val="003A5B84"/>
    <w:rsid w:val="003A6B7A"/>
    <w:rsid w:val="003B177D"/>
    <w:rsid w:val="003B5ED1"/>
    <w:rsid w:val="003C0B27"/>
    <w:rsid w:val="003C0D2D"/>
    <w:rsid w:val="003C2C1D"/>
    <w:rsid w:val="003C3541"/>
    <w:rsid w:val="003C4E2E"/>
    <w:rsid w:val="003C6334"/>
    <w:rsid w:val="003C7017"/>
    <w:rsid w:val="003C7B46"/>
    <w:rsid w:val="003D0FA5"/>
    <w:rsid w:val="003D297D"/>
    <w:rsid w:val="003D3178"/>
    <w:rsid w:val="003D39ED"/>
    <w:rsid w:val="003D4D59"/>
    <w:rsid w:val="003D71EC"/>
    <w:rsid w:val="003D722A"/>
    <w:rsid w:val="003E0141"/>
    <w:rsid w:val="003E12A2"/>
    <w:rsid w:val="003E31D3"/>
    <w:rsid w:val="003E5415"/>
    <w:rsid w:val="003E5E5A"/>
    <w:rsid w:val="003E733B"/>
    <w:rsid w:val="003F0DD7"/>
    <w:rsid w:val="003F10F3"/>
    <w:rsid w:val="003F75B8"/>
    <w:rsid w:val="0040011C"/>
    <w:rsid w:val="0040018D"/>
    <w:rsid w:val="00400908"/>
    <w:rsid w:val="004015D1"/>
    <w:rsid w:val="00402517"/>
    <w:rsid w:val="004036F2"/>
    <w:rsid w:val="00410929"/>
    <w:rsid w:val="004115AE"/>
    <w:rsid w:val="0041365D"/>
    <w:rsid w:val="00414365"/>
    <w:rsid w:val="00416054"/>
    <w:rsid w:val="00416E6A"/>
    <w:rsid w:val="00417154"/>
    <w:rsid w:val="0041728D"/>
    <w:rsid w:val="00422388"/>
    <w:rsid w:val="00425400"/>
    <w:rsid w:val="00425C01"/>
    <w:rsid w:val="0043181B"/>
    <w:rsid w:val="00431C6F"/>
    <w:rsid w:val="00433E31"/>
    <w:rsid w:val="0044217F"/>
    <w:rsid w:val="004442F7"/>
    <w:rsid w:val="00445ABC"/>
    <w:rsid w:val="0045302C"/>
    <w:rsid w:val="0045437D"/>
    <w:rsid w:val="0045475E"/>
    <w:rsid w:val="00456413"/>
    <w:rsid w:val="004567ED"/>
    <w:rsid w:val="0045772D"/>
    <w:rsid w:val="004613CB"/>
    <w:rsid w:val="00462642"/>
    <w:rsid w:val="004641F4"/>
    <w:rsid w:val="004643FB"/>
    <w:rsid w:val="00467313"/>
    <w:rsid w:val="004674FA"/>
    <w:rsid w:val="00473927"/>
    <w:rsid w:val="00475D69"/>
    <w:rsid w:val="00481272"/>
    <w:rsid w:val="0048223B"/>
    <w:rsid w:val="00482E9E"/>
    <w:rsid w:val="0048346F"/>
    <w:rsid w:val="004918D9"/>
    <w:rsid w:val="00491D11"/>
    <w:rsid w:val="004928CA"/>
    <w:rsid w:val="004947B0"/>
    <w:rsid w:val="004972BA"/>
    <w:rsid w:val="004974AF"/>
    <w:rsid w:val="00497681"/>
    <w:rsid w:val="00497F47"/>
    <w:rsid w:val="004A1848"/>
    <w:rsid w:val="004A41CE"/>
    <w:rsid w:val="004A4CE6"/>
    <w:rsid w:val="004A70BA"/>
    <w:rsid w:val="004B4B26"/>
    <w:rsid w:val="004C0505"/>
    <w:rsid w:val="004C391C"/>
    <w:rsid w:val="004C7B83"/>
    <w:rsid w:val="004C7D8C"/>
    <w:rsid w:val="004D2389"/>
    <w:rsid w:val="004D3FB2"/>
    <w:rsid w:val="004E13AA"/>
    <w:rsid w:val="004E1DBE"/>
    <w:rsid w:val="004E225E"/>
    <w:rsid w:val="004E5726"/>
    <w:rsid w:val="004E5C67"/>
    <w:rsid w:val="004E5DB2"/>
    <w:rsid w:val="004E5F4E"/>
    <w:rsid w:val="004E64F9"/>
    <w:rsid w:val="004E72CE"/>
    <w:rsid w:val="004E7409"/>
    <w:rsid w:val="004E7E09"/>
    <w:rsid w:val="004F0647"/>
    <w:rsid w:val="004F1C02"/>
    <w:rsid w:val="004F3F38"/>
    <w:rsid w:val="004F431F"/>
    <w:rsid w:val="004F5674"/>
    <w:rsid w:val="004F5A89"/>
    <w:rsid w:val="004F62C1"/>
    <w:rsid w:val="005075DB"/>
    <w:rsid w:val="005107D8"/>
    <w:rsid w:val="00516674"/>
    <w:rsid w:val="005168C0"/>
    <w:rsid w:val="005177D9"/>
    <w:rsid w:val="00523020"/>
    <w:rsid w:val="00525373"/>
    <w:rsid w:val="005270F9"/>
    <w:rsid w:val="00532077"/>
    <w:rsid w:val="00541271"/>
    <w:rsid w:val="00543A57"/>
    <w:rsid w:val="005457E8"/>
    <w:rsid w:val="005508F5"/>
    <w:rsid w:val="00551B9C"/>
    <w:rsid w:val="00552034"/>
    <w:rsid w:val="005539AE"/>
    <w:rsid w:val="00554569"/>
    <w:rsid w:val="00557095"/>
    <w:rsid w:val="005576D4"/>
    <w:rsid w:val="00562A2F"/>
    <w:rsid w:val="00564A0D"/>
    <w:rsid w:val="005669A9"/>
    <w:rsid w:val="00570277"/>
    <w:rsid w:val="0057090F"/>
    <w:rsid w:val="00570C3C"/>
    <w:rsid w:val="00571A1C"/>
    <w:rsid w:val="0057529F"/>
    <w:rsid w:val="005759D9"/>
    <w:rsid w:val="00576DD9"/>
    <w:rsid w:val="00580223"/>
    <w:rsid w:val="005805E8"/>
    <w:rsid w:val="00581913"/>
    <w:rsid w:val="00582F3A"/>
    <w:rsid w:val="005849BC"/>
    <w:rsid w:val="00584A74"/>
    <w:rsid w:val="005858AC"/>
    <w:rsid w:val="00587165"/>
    <w:rsid w:val="00591EF5"/>
    <w:rsid w:val="005936AF"/>
    <w:rsid w:val="00596A34"/>
    <w:rsid w:val="005A2323"/>
    <w:rsid w:val="005A29BB"/>
    <w:rsid w:val="005A7ED6"/>
    <w:rsid w:val="005B123C"/>
    <w:rsid w:val="005B2319"/>
    <w:rsid w:val="005B2AB7"/>
    <w:rsid w:val="005B5D9A"/>
    <w:rsid w:val="005C0939"/>
    <w:rsid w:val="005C2BB7"/>
    <w:rsid w:val="005C2F31"/>
    <w:rsid w:val="005C3605"/>
    <w:rsid w:val="005C383D"/>
    <w:rsid w:val="005C3F58"/>
    <w:rsid w:val="005C4AFA"/>
    <w:rsid w:val="005C4F14"/>
    <w:rsid w:val="005C69D8"/>
    <w:rsid w:val="005C791F"/>
    <w:rsid w:val="005C7DB2"/>
    <w:rsid w:val="005D3656"/>
    <w:rsid w:val="005D3736"/>
    <w:rsid w:val="005D4A60"/>
    <w:rsid w:val="005D545F"/>
    <w:rsid w:val="005D5BCE"/>
    <w:rsid w:val="005D5E68"/>
    <w:rsid w:val="005E0664"/>
    <w:rsid w:val="005E0729"/>
    <w:rsid w:val="005F0D97"/>
    <w:rsid w:val="005F23D0"/>
    <w:rsid w:val="005F2B1D"/>
    <w:rsid w:val="005F2C4E"/>
    <w:rsid w:val="005F2CF9"/>
    <w:rsid w:val="005F3747"/>
    <w:rsid w:val="005F3F07"/>
    <w:rsid w:val="005F5908"/>
    <w:rsid w:val="005F706B"/>
    <w:rsid w:val="005F72B5"/>
    <w:rsid w:val="00603102"/>
    <w:rsid w:val="00607BE6"/>
    <w:rsid w:val="006110AA"/>
    <w:rsid w:val="00617A5F"/>
    <w:rsid w:val="006222B8"/>
    <w:rsid w:val="0062333C"/>
    <w:rsid w:val="0062488B"/>
    <w:rsid w:val="00626E15"/>
    <w:rsid w:val="0063058B"/>
    <w:rsid w:val="00631E15"/>
    <w:rsid w:val="00631ECF"/>
    <w:rsid w:val="00632934"/>
    <w:rsid w:val="006354C0"/>
    <w:rsid w:val="00641EA2"/>
    <w:rsid w:val="00643C92"/>
    <w:rsid w:val="0064545D"/>
    <w:rsid w:val="00645C62"/>
    <w:rsid w:val="00654BCC"/>
    <w:rsid w:val="006564C1"/>
    <w:rsid w:val="00660F35"/>
    <w:rsid w:val="006612EB"/>
    <w:rsid w:val="00661808"/>
    <w:rsid w:val="00661942"/>
    <w:rsid w:val="00662791"/>
    <w:rsid w:val="00665292"/>
    <w:rsid w:val="0066640F"/>
    <w:rsid w:val="0067038C"/>
    <w:rsid w:val="00670EFB"/>
    <w:rsid w:val="00670F7F"/>
    <w:rsid w:val="00672276"/>
    <w:rsid w:val="00675D9E"/>
    <w:rsid w:val="006776B8"/>
    <w:rsid w:val="00677B7D"/>
    <w:rsid w:val="00681D9E"/>
    <w:rsid w:val="00682ED3"/>
    <w:rsid w:val="006831A7"/>
    <w:rsid w:val="00686EAA"/>
    <w:rsid w:val="00690082"/>
    <w:rsid w:val="006945F6"/>
    <w:rsid w:val="006A2148"/>
    <w:rsid w:val="006A2F27"/>
    <w:rsid w:val="006A3E31"/>
    <w:rsid w:val="006A61E1"/>
    <w:rsid w:val="006A7F9B"/>
    <w:rsid w:val="006B168B"/>
    <w:rsid w:val="006B1B1D"/>
    <w:rsid w:val="006B444F"/>
    <w:rsid w:val="006B5323"/>
    <w:rsid w:val="006C1910"/>
    <w:rsid w:val="006C260B"/>
    <w:rsid w:val="006C2F42"/>
    <w:rsid w:val="006C3062"/>
    <w:rsid w:val="006C40B8"/>
    <w:rsid w:val="006D2C80"/>
    <w:rsid w:val="006D31E3"/>
    <w:rsid w:val="006D4140"/>
    <w:rsid w:val="006D475D"/>
    <w:rsid w:val="006D5036"/>
    <w:rsid w:val="006E140B"/>
    <w:rsid w:val="006E2C9A"/>
    <w:rsid w:val="006E2FD1"/>
    <w:rsid w:val="006E7542"/>
    <w:rsid w:val="006F2E99"/>
    <w:rsid w:val="006F5B6F"/>
    <w:rsid w:val="006F6267"/>
    <w:rsid w:val="006F6605"/>
    <w:rsid w:val="006F69BD"/>
    <w:rsid w:val="0070340D"/>
    <w:rsid w:val="00711163"/>
    <w:rsid w:val="007119D4"/>
    <w:rsid w:val="00712B8E"/>
    <w:rsid w:val="00713137"/>
    <w:rsid w:val="00713303"/>
    <w:rsid w:val="007139B2"/>
    <w:rsid w:val="00714341"/>
    <w:rsid w:val="0071497B"/>
    <w:rsid w:val="0072389D"/>
    <w:rsid w:val="007245F8"/>
    <w:rsid w:val="00726DFF"/>
    <w:rsid w:val="00734306"/>
    <w:rsid w:val="00736CC9"/>
    <w:rsid w:val="00740C1E"/>
    <w:rsid w:val="00742D71"/>
    <w:rsid w:val="00752574"/>
    <w:rsid w:val="00754F37"/>
    <w:rsid w:val="007607BD"/>
    <w:rsid w:val="00761436"/>
    <w:rsid w:val="00761EEE"/>
    <w:rsid w:val="00762102"/>
    <w:rsid w:val="00764B3B"/>
    <w:rsid w:val="00777922"/>
    <w:rsid w:val="0078048A"/>
    <w:rsid w:val="0078339B"/>
    <w:rsid w:val="00783B8C"/>
    <w:rsid w:val="007841BA"/>
    <w:rsid w:val="00785596"/>
    <w:rsid w:val="00786844"/>
    <w:rsid w:val="00786D4E"/>
    <w:rsid w:val="00792FAB"/>
    <w:rsid w:val="0079339C"/>
    <w:rsid w:val="00793B6E"/>
    <w:rsid w:val="007949D5"/>
    <w:rsid w:val="00794A25"/>
    <w:rsid w:val="00795870"/>
    <w:rsid w:val="00795FBA"/>
    <w:rsid w:val="007967D0"/>
    <w:rsid w:val="007A014F"/>
    <w:rsid w:val="007A0442"/>
    <w:rsid w:val="007A3F28"/>
    <w:rsid w:val="007A52FC"/>
    <w:rsid w:val="007A5F1A"/>
    <w:rsid w:val="007B6609"/>
    <w:rsid w:val="007B74B1"/>
    <w:rsid w:val="007C121D"/>
    <w:rsid w:val="007C40EA"/>
    <w:rsid w:val="007C4959"/>
    <w:rsid w:val="007C5B09"/>
    <w:rsid w:val="007C69CF"/>
    <w:rsid w:val="007D00E9"/>
    <w:rsid w:val="007D0FC5"/>
    <w:rsid w:val="007D16B7"/>
    <w:rsid w:val="007D1FB3"/>
    <w:rsid w:val="007D5C1E"/>
    <w:rsid w:val="007D5CEA"/>
    <w:rsid w:val="007E05C1"/>
    <w:rsid w:val="007E268D"/>
    <w:rsid w:val="007E27F4"/>
    <w:rsid w:val="007E6D83"/>
    <w:rsid w:val="007F0330"/>
    <w:rsid w:val="007F2629"/>
    <w:rsid w:val="007F27E6"/>
    <w:rsid w:val="007F2D46"/>
    <w:rsid w:val="007F3805"/>
    <w:rsid w:val="007F3C47"/>
    <w:rsid w:val="007F4023"/>
    <w:rsid w:val="007F7141"/>
    <w:rsid w:val="007F7C32"/>
    <w:rsid w:val="00802CA5"/>
    <w:rsid w:val="00804DB8"/>
    <w:rsid w:val="00805E7C"/>
    <w:rsid w:val="00806668"/>
    <w:rsid w:val="00807E2D"/>
    <w:rsid w:val="00810003"/>
    <w:rsid w:val="0081207C"/>
    <w:rsid w:val="008154CC"/>
    <w:rsid w:val="00820D99"/>
    <w:rsid w:val="008245C6"/>
    <w:rsid w:val="00827832"/>
    <w:rsid w:val="00827841"/>
    <w:rsid w:val="008308CA"/>
    <w:rsid w:val="008310B5"/>
    <w:rsid w:val="00832875"/>
    <w:rsid w:val="008359E4"/>
    <w:rsid w:val="00836650"/>
    <w:rsid w:val="00837C7B"/>
    <w:rsid w:val="00837C7D"/>
    <w:rsid w:val="0084369A"/>
    <w:rsid w:val="00845102"/>
    <w:rsid w:val="00856B31"/>
    <w:rsid w:val="00860146"/>
    <w:rsid w:val="00860F40"/>
    <w:rsid w:val="00867826"/>
    <w:rsid w:val="0087122E"/>
    <w:rsid w:val="0087144C"/>
    <w:rsid w:val="00872BD4"/>
    <w:rsid w:val="008758C2"/>
    <w:rsid w:val="00876338"/>
    <w:rsid w:val="008774DA"/>
    <w:rsid w:val="0088194B"/>
    <w:rsid w:val="00884023"/>
    <w:rsid w:val="00885756"/>
    <w:rsid w:val="0088614A"/>
    <w:rsid w:val="0089037F"/>
    <w:rsid w:val="00891156"/>
    <w:rsid w:val="00891FDB"/>
    <w:rsid w:val="008922BE"/>
    <w:rsid w:val="008928F0"/>
    <w:rsid w:val="00892BE8"/>
    <w:rsid w:val="00893833"/>
    <w:rsid w:val="00895286"/>
    <w:rsid w:val="008959D8"/>
    <w:rsid w:val="00896590"/>
    <w:rsid w:val="00896E29"/>
    <w:rsid w:val="00897A88"/>
    <w:rsid w:val="008A00B9"/>
    <w:rsid w:val="008A1720"/>
    <w:rsid w:val="008A3762"/>
    <w:rsid w:val="008A5726"/>
    <w:rsid w:val="008A6840"/>
    <w:rsid w:val="008B1494"/>
    <w:rsid w:val="008B1780"/>
    <w:rsid w:val="008B4F10"/>
    <w:rsid w:val="008B594E"/>
    <w:rsid w:val="008B62E8"/>
    <w:rsid w:val="008B6736"/>
    <w:rsid w:val="008C5E1B"/>
    <w:rsid w:val="008C7156"/>
    <w:rsid w:val="008C742F"/>
    <w:rsid w:val="008D40A2"/>
    <w:rsid w:val="008D4297"/>
    <w:rsid w:val="008D4473"/>
    <w:rsid w:val="008D483D"/>
    <w:rsid w:val="008D6C11"/>
    <w:rsid w:val="008D7CD7"/>
    <w:rsid w:val="008E182D"/>
    <w:rsid w:val="008E1CF6"/>
    <w:rsid w:val="008E6633"/>
    <w:rsid w:val="008E7EFA"/>
    <w:rsid w:val="008F12DF"/>
    <w:rsid w:val="008F33FA"/>
    <w:rsid w:val="00902C51"/>
    <w:rsid w:val="0090519C"/>
    <w:rsid w:val="00905230"/>
    <w:rsid w:val="00907220"/>
    <w:rsid w:val="00911608"/>
    <w:rsid w:val="00911889"/>
    <w:rsid w:val="00912A57"/>
    <w:rsid w:val="009144A2"/>
    <w:rsid w:val="009151A7"/>
    <w:rsid w:val="0091544B"/>
    <w:rsid w:val="00915DA2"/>
    <w:rsid w:val="00921C16"/>
    <w:rsid w:val="009230D3"/>
    <w:rsid w:val="00923EC9"/>
    <w:rsid w:val="00925948"/>
    <w:rsid w:val="00926F5F"/>
    <w:rsid w:val="009302AE"/>
    <w:rsid w:val="00931208"/>
    <w:rsid w:val="009316B8"/>
    <w:rsid w:val="00931BC0"/>
    <w:rsid w:val="00934AA0"/>
    <w:rsid w:val="0093669E"/>
    <w:rsid w:val="0094100E"/>
    <w:rsid w:val="0094240B"/>
    <w:rsid w:val="00943B3D"/>
    <w:rsid w:val="00950709"/>
    <w:rsid w:val="00951F82"/>
    <w:rsid w:val="00952C26"/>
    <w:rsid w:val="00953146"/>
    <w:rsid w:val="0095344F"/>
    <w:rsid w:val="009571C3"/>
    <w:rsid w:val="00957EFB"/>
    <w:rsid w:val="0096182A"/>
    <w:rsid w:val="00961830"/>
    <w:rsid w:val="00962BC0"/>
    <w:rsid w:val="00963420"/>
    <w:rsid w:val="00963FF9"/>
    <w:rsid w:val="009645A3"/>
    <w:rsid w:val="00964E89"/>
    <w:rsid w:val="009676AE"/>
    <w:rsid w:val="009714C5"/>
    <w:rsid w:val="00971BFE"/>
    <w:rsid w:val="009722B5"/>
    <w:rsid w:val="00973091"/>
    <w:rsid w:val="00973588"/>
    <w:rsid w:val="00974334"/>
    <w:rsid w:val="0097483F"/>
    <w:rsid w:val="00980D36"/>
    <w:rsid w:val="00983A0E"/>
    <w:rsid w:val="009868FB"/>
    <w:rsid w:val="0099111E"/>
    <w:rsid w:val="0099117A"/>
    <w:rsid w:val="0099234B"/>
    <w:rsid w:val="009964DC"/>
    <w:rsid w:val="0099666B"/>
    <w:rsid w:val="00996C1A"/>
    <w:rsid w:val="009A3C17"/>
    <w:rsid w:val="009A47E2"/>
    <w:rsid w:val="009A4C83"/>
    <w:rsid w:val="009A627D"/>
    <w:rsid w:val="009A67E4"/>
    <w:rsid w:val="009A6AF3"/>
    <w:rsid w:val="009B175A"/>
    <w:rsid w:val="009B7E72"/>
    <w:rsid w:val="009C1288"/>
    <w:rsid w:val="009C2234"/>
    <w:rsid w:val="009C349C"/>
    <w:rsid w:val="009C3511"/>
    <w:rsid w:val="009C3E0B"/>
    <w:rsid w:val="009C6D56"/>
    <w:rsid w:val="009C77C5"/>
    <w:rsid w:val="009C7D22"/>
    <w:rsid w:val="009D028C"/>
    <w:rsid w:val="009D0D3E"/>
    <w:rsid w:val="009D6E29"/>
    <w:rsid w:val="009D7209"/>
    <w:rsid w:val="009E074B"/>
    <w:rsid w:val="009E1FC6"/>
    <w:rsid w:val="009E2070"/>
    <w:rsid w:val="009E5B03"/>
    <w:rsid w:val="009E5DF7"/>
    <w:rsid w:val="009E6304"/>
    <w:rsid w:val="009E69C5"/>
    <w:rsid w:val="009E6CD7"/>
    <w:rsid w:val="009E7772"/>
    <w:rsid w:val="009E79A4"/>
    <w:rsid w:val="009F0C22"/>
    <w:rsid w:val="009F0E43"/>
    <w:rsid w:val="009F5978"/>
    <w:rsid w:val="009F7F57"/>
    <w:rsid w:val="00A00C92"/>
    <w:rsid w:val="00A0154B"/>
    <w:rsid w:val="00A03B70"/>
    <w:rsid w:val="00A07E59"/>
    <w:rsid w:val="00A11A0D"/>
    <w:rsid w:val="00A1458F"/>
    <w:rsid w:val="00A14603"/>
    <w:rsid w:val="00A161F5"/>
    <w:rsid w:val="00A16D6D"/>
    <w:rsid w:val="00A20506"/>
    <w:rsid w:val="00A212F7"/>
    <w:rsid w:val="00A22A8A"/>
    <w:rsid w:val="00A254F8"/>
    <w:rsid w:val="00A308ED"/>
    <w:rsid w:val="00A311AA"/>
    <w:rsid w:val="00A325B8"/>
    <w:rsid w:val="00A3285D"/>
    <w:rsid w:val="00A3431B"/>
    <w:rsid w:val="00A3587B"/>
    <w:rsid w:val="00A379AA"/>
    <w:rsid w:val="00A41F72"/>
    <w:rsid w:val="00A43C8A"/>
    <w:rsid w:val="00A44224"/>
    <w:rsid w:val="00A4509C"/>
    <w:rsid w:val="00A462BE"/>
    <w:rsid w:val="00A46BB5"/>
    <w:rsid w:val="00A52C7F"/>
    <w:rsid w:val="00A52FF6"/>
    <w:rsid w:val="00A53923"/>
    <w:rsid w:val="00A55FA2"/>
    <w:rsid w:val="00A563D1"/>
    <w:rsid w:val="00A6348D"/>
    <w:rsid w:val="00A6514F"/>
    <w:rsid w:val="00A67990"/>
    <w:rsid w:val="00A7103C"/>
    <w:rsid w:val="00A71591"/>
    <w:rsid w:val="00A76440"/>
    <w:rsid w:val="00A809D0"/>
    <w:rsid w:val="00A83D06"/>
    <w:rsid w:val="00A83E58"/>
    <w:rsid w:val="00A842B0"/>
    <w:rsid w:val="00A85063"/>
    <w:rsid w:val="00A8573C"/>
    <w:rsid w:val="00A85C1E"/>
    <w:rsid w:val="00A9241C"/>
    <w:rsid w:val="00A94FFA"/>
    <w:rsid w:val="00AA1D91"/>
    <w:rsid w:val="00AA1F06"/>
    <w:rsid w:val="00AA48AA"/>
    <w:rsid w:val="00AA58B7"/>
    <w:rsid w:val="00AB0D2F"/>
    <w:rsid w:val="00AB10BA"/>
    <w:rsid w:val="00AB1326"/>
    <w:rsid w:val="00AB1687"/>
    <w:rsid w:val="00AB2276"/>
    <w:rsid w:val="00AB2839"/>
    <w:rsid w:val="00AB49D8"/>
    <w:rsid w:val="00AB507D"/>
    <w:rsid w:val="00AB7A5C"/>
    <w:rsid w:val="00AC185D"/>
    <w:rsid w:val="00AC2A37"/>
    <w:rsid w:val="00AC3129"/>
    <w:rsid w:val="00AC4EF4"/>
    <w:rsid w:val="00AC639E"/>
    <w:rsid w:val="00AC64BE"/>
    <w:rsid w:val="00AC794A"/>
    <w:rsid w:val="00AD19B7"/>
    <w:rsid w:val="00AD4CAA"/>
    <w:rsid w:val="00AD57A2"/>
    <w:rsid w:val="00AE2C50"/>
    <w:rsid w:val="00AE58CF"/>
    <w:rsid w:val="00AE62B1"/>
    <w:rsid w:val="00AE77D4"/>
    <w:rsid w:val="00AF02AD"/>
    <w:rsid w:val="00AF0CE2"/>
    <w:rsid w:val="00AF2785"/>
    <w:rsid w:val="00AF533D"/>
    <w:rsid w:val="00AF6AFB"/>
    <w:rsid w:val="00B01DBD"/>
    <w:rsid w:val="00B0549D"/>
    <w:rsid w:val="00B05FBC"/>
    <w:rsid w:val="00B141FA"/>
    <w:rsid w:val="00B15D6A"/>
    <w:rsid w:val="00B16398"/>
    <w:rsid w:val="00B17F7F"/>
    <w:rsid w:val="00B2187A"/>
    <w:rsid w:val="00B2361D"/>
    <w:rsid w:val="00B331F3"/>
    <w:rsid w:val="00B33703"/>
    <w:rsid w:val="00B358B9"/>
    <w:rsid w:val="00B37CD9"/>
    <w:rsid w:val="00B4066B"/>
    <w:rsid w:val="00B41080"/>
    <w:rsid w:val="00B42B4F"/>
    <w:rsid w:val="00B42F2E"/>
    <w:rsid w:val="00B438D2"/>
    <w:rsid w:val="00B45152"/>
    <w:rsid w:val="00B452DC"/>
    <w:rsid w:val="00B46DA3"/>
    <w:rsid w:val="00B5109E"/>
    <w:rsid w:val="00B55B07"/>
    <w:rsid w:val="00B56018"/>
    <w:rsid w:val="00B56BC0"/>
    <w:rsid w:val="00B6149D"/>
    <w:rsid w:val="00B63E53"/>
    <w:rsid w:val="00B64689"/>
    <w:rsid w:val="00B655CE"/>
    <w:rsid w:val="00B66A5C"/>
    <w:rsid w:val="00B676F1"/>
    <w:rsid w:val="00B72B16"/>
    <w:rsid w:val="00B73C28"/>
    <w:rsid w:val="00B8069C"/>
    <w:rsid w:val="00B821CA"/>
    <w:rsid w:val="00B8227D"/>
    <w:rsid w:val="00B8434E"/>
    <w:rsid w:val="00B9202C"/>
    <w:rsid w:val="00B94699"/>
    <w:rsid w:val="00B96C8D"/>
    <w:rsid w:val="00BA0AC1"/>
    <w:rsid w:val="00BA49CC"/>
    <w:rsid w:val="00BB0CB4"/>
    <w:rsid w:val="00BB212B"/>
    <w:rsid w:val="00BB2BDD"/>
    <w:rsid w:val="00BB75E0"/>
    <w:rsid w:val="00BB7808"/>
    <w:rsid w:val="00BC26DD"/>
    <w:rsid w:val="00BD1637"/>
    <w:rsid w:val="00BD2189"/>
    <w:rsid w:val="00BD40A5"/>
    <w:rsid w:val="00BD59F9"/>
    <w:rsid w:val="00BE0A75"/>
    <w:rsid w:val="00BE0FDC"/>
    <w:rsid w:val="00BE18AA"/>
    <w:rsid w:val="00BE5AFF"/>
    <w:rsid w:val="00BE653D"/>
    <w:rsid w:val="00BF1322"/>
    <w:rsid w:val="00BF1459"/>
    <w:rsid w:val="00BF27DB"/>
    <w:rsid w:val="00BF3DE8"/>
    <w:rsid w:val="00BF6328"/>
    <w:rsid w:val="00BF6D45"/>
    <w:rsid w:val="00BF6EC3"/>
    <w:rsid w:val="00BF77F6"/>
    <w:rsid w:val="00BF7FCD"/>
    <w:rsid w:val="00C006BB"/>
    <w:rsid w:val="00C009AF"/>
    <w:rsid w:val="00C02870"/>
    <w:rsid w:val="00C042DE"/>
    <w:rsid w:val="00C04CC1"/>
    <w:rsid w:val="00C0512D"/>
    <w:rsid w:val="00C11F44"/>
    <w:rsid w:val="00C13DE3"/>
    <w:rsid w:val="00C142E2"/>
    <w:rsid w:val="00C15F23"/>
    <w:rsid w:val="00C163A4"/>
    <w:rsid w:val="00C16537"/>
    <w:rsid w:val="00C17C2E"/>
    <w:rsid w:val="00C21021"/>
    <w:rsid w:val="00C222F7"/>
    <w:rsid w:val="00C25124"/>
    <w:rsid w:val="00C2524F"/>
    <w:rsid w:val="00C254DE"/>
    <w:rsid w:val="00C25500"/>
    <w:rsid w:val="00C263E4"/>
    <w:rsid w:val="00C26DB7"/>
    <w:rsid w:val="00C31889"/>
    <w:rsid w:val="00C32986"/>
    <w:rsid w:val="00C335A8"/>
    <w:rsid w:val="00C35C0B"/>
    <w:rsid w:val="00C368F3"/>
    <w:rsid w:val="00C43017"/>
    <w:rsid w:val="00C45B0A"/>
    <w:rsid w:val="00C4686A"/>
    <w:rsid w:val="00C52B31"/>
    <w:rsid w:val="00C53788"/>
    <w:rsid w:val="00C538BA"/>
    <w:rsid w:val="00C548C3"/>
    <w:rsid w:val="00C5578C"/>
    <w:rsid w:val="00C63A8E"/>
    <w:rsid w:val="00C63BEB"/>
    <w:rsid w:val="00C65E54"/>
    <w:rsid w:val="00C6751E"/>
    <w:rsid w:val="00C71570"/>
    <w:rsid w:val="00C744FD"/>
    <w:rsid w:val="00C747AC"/>
    <w:rsid w:val="00C75CF3"/>
    <w:rsid w:val="00C7665E"/>
    <w:rsid w:val="00C77848"/>
    <w:rsid w:val="00C77B1F"/>
    <w:rsid w:val="00C81F54"/>
    <w:rsid w:val="00C837AC"/>
    <w:rsid w:val="00C87DD2"/>
    <w:rsid w:val="00C9349E"/>
    <w:rsid w:val="00C97B43"/>
    <w:rsid w:val="00C97D9E"/>
    <w:rsid w:val="00CA0CF4"/>
    <w:rsid w:val="00CA2C22"/>
    <w:rsid w:val="00CA4CCB"/>
    <w:rsid w:val="00CA7BDA"/>
    <w:rsid w:val="00CB0820"/>
    <w:rsid w:val="00CB1AB0"/>
    <w:rsid w:val="00CB3BA5"/>
    <w:rsid w:val="00CB4E16"/>
    <w:rsid w:val="00CB6987"/>
    <w:rsid w:val="00CB7DC8"/>
    <w:rsid w:val="00CC15EE"/>
    <w:rsid w:val="00CC25BA"/>
    <w:rsid w:val="00CC3667"/>
    <w:rsid w:val="00CC3875"/>
    <w:rsid w:val="00CC4B0D"/>
    <w:rsid w:val="00CD1C45"/>
    <w:rsid w:val="00CD34F7"/>
    <w:rsid w:val="00CD6396"/>
    <w:rsid w:val="00CD6DE2"/>
    <w:rsid w:val="00CE0140"/>
    <w:rsid w:val="00CE4891"/>
    <w:rsid w:val="00CE5BEC"/>
    <w:rsid w:val="00CE62F6"/>
    <w:rsid w:val="00CE6587"/>
    <w:rsid w:val="00CE7941"/>
    <w:rsid w:val="00CF12EA"/>
    <w:rsid w:val="00CF162F"/>
    <w:rsid w:val="00CF2F6F"/>
    <w:rsid w:val="00CF3590"/>
    <w:rsid w:val="00CF4CC4"/>
    <w:rsid w:val="00CF5238"/>
    <w:rsid w:val="00CF6467"/>
    <w:rsid w:val="00D02215"/>
    <w:rsid w:val="00D054D4"/>
    <w:rsid w:val="00D0554F"/>
    <w:rsid w:val="00D06F5B"/>
    <w:rsid w:val="00D11E89"/>
    <w:rsid w:val="00D12019"/>
    <w:rsid w:val="00D12914"/>
    <w:rsid w:val="00D14352"/>
    <w:rsid w:val="00D14C32"/>
    <w:rsid w:val="00D1651D"/>
    <w:rsid w:val="00D17248"/>
    <w:rsid w:val="00D216A8"/>
    <w:rsid w:val="00D2170B"/>
    <w:rsid w:val="00D21BEB"/>
    <w:rsid w:val="00D2488B"/>
    <w:rsid w:val="00D26754"/>
    <w:rsid w:val="00D26FCD"/>
    <w:rsid w:val="00D27B37"/>
    <w:rsid w:val="00D30A63"/>
    <w:rsid w:val="00D31B58"/>
    <w:rsid w:val="00D32AB2"/>
    <w:rsid w:val="00D32EAB"/>
    <w:rsid w:val="00D34658"/>
    <w:rsid w:val="00D34677"/>
    <w:rsid w:val="00D37505"/>
    <w:rsid w:val="00D41949"/>
    <w:rsid w:val="00D43320"/>
    <w:rsid w:val="00D43B2B"/>
    <w:rsid w:val="00D44990"/>
    <w:rsid w:val="00D4777F"/>
    <w:rsid w:val="00D4793E"/>
    <w:rsid w:val="00D54F12"/>
    <w:rsid w:val="00D61D41"/>
    <w:rsid w:val="00D61F39"/>
    <w:rsid w:val="00D6271E"/>
    <w:rsid w:val="00D64FC5"/>
    <w:rsid w:val="00D65C77"/>
    <w:rsid w:val="00D70A22"/>
    <w:rsid w:val="00D711D2"/>
    <w:rsid w:val="00D72025"/>
    <w:rsid w:val="00D726C5"/>
    <w:rsid w:val="00D7356C"/>
    <w:rsid w:val="00D74A9F"/>
    <w:rsid w:val="00D7711F"/>
    <w:rsid w:val="00D91BE1"/>
    <w:rsid w:val="00D94D26"/>
    <w:rsid w:val="00D96266"/>
    <w:rsid w:val="00D96953"/>
    <w:rsid w:val="00DA2815"/>
    <w:rsid w:val="00DA73CE"/>
    <w:rsid w:val="00DB1166"/>
    <w:rsid w:val="00DB219D"/>
    <w:rsid w:val="00DB6570"/>
    <w:rsid w:val="00DB6F68"/>
    <w:rsid w:val="00DC116A"/>
    <w:rsid w:val="00DC11D7"/>
    <w:rsid w:val="00DC3209"/>
    <w:rsid w:val="00DC33C2"/>
    <w:rsid w:val="00DC4963"/>
    <w:rsid w:val="00DC4FCA"/>
    <w:rsid w:val="00DD0BBD"/>
    <w:rsid w:val="00DD0E50"/>
    <w:rsid w:val="00DD36DB"/>
    <w:rsid w:val="00DD6024"/>
    <w:rsid w:val="00DD7456"/>
    <w:rsid w:val="00DE4018"/>
    <w:rsid w:val="00DE50E2"/>
    <w:rsid w:val="00DF07A4"/>
    <w:rsid w:val="00DF0A3D"/>
    <w:rsid w:val="00DF203D"/>
    <w:rsid w:val="00DF3D8C"/>
    <w:rsid w:val="00DF4180"/>
    <w:rsid w:val="00DF5F3C"/>
    <w:rsid w:val="00DF66AC"/>
    <w:rsid w:val="00DF7855"/>
    <w:rsid w:val="00E002BB"/>
    <w:rsid w:val="00E013DF"/>
    <w:rsid w:val="00E01CE7"/>
    <w:rsid w:val="00E05263"/>
    <w:rsid w:val="00E05FAD"/>
    <w:rsid w:val="00E06DD7"/>
    <w:rsid w:val="00E07D33"/>
    <w:rsid w:val="00E107E2"/>
    <w:rsid w:val="00E14E28"/>
    <w:rsid w:val="00E204CA"/>
    <w:rsid w:val="00E205DA"/>
    <w:rsid w:val="00E2255C"/>
    <w:rsid w:val="00E22764"/>
    <w:rsid w:val="00E22924"/>
    <w:rsid w:val="00E24B88"/>
    <w:rsid w:val="00E24F9E"/>
    <w:rsid w:val="00E2760D"/>
    <w:rsid w:val="00E2784F"/>
    <w:rsid w:val="00E4443E"/>
    <w:rsid w:val="00E44CF5"/>
    <w:rsid w:val="00E452FD"/>
    <w:rsid w:val="00E46C14"/>
    <w:rsid w:val="00E608CF"/>
    <w:rsid w:val="00E613C9"/>
    <w:rsid w:val="00E62DFE"/>
    <w:rsid w:val="00E66831"/>
    <w:rsid w:val="00E66EE0"/>
    <w:rsid w:val="00E725F4"/>
    <w:rsid w:val="00E76292"/>
    <w:rsid w:val="00E7669D"/>
    <w:rsid w:val="00E7799D"/>
    <w:rsid w:val="00E8037A"/>
    <w:rsid w:val="00E823DB"/>
    <w:rsid w:val="00E872BE"/>
    <w:rsid w:val="00E915EF"/>
    <w:rsid w:val="00E92BF9"/>
    <w:rsid w:val="00E94E5C"/>
    <w:rsid w:val="00EA0183"/>
    <w:rsid w:val="00EA1D43"/>
    <w:rsid w:val="00EA6763"/>
    <w:rsid w:val="00EA68ED"/>
    <w:rsid w:val="00EA6C8A"/>
    <w:rsid w:val="00EB20EF"/>
    <w:rsid w:val="00EB3100"/>
    <w:rsid w:val="00EB324E"/>
    <w:rsid w:val="00EB5806"/>
    <w:rsid w:val="00EC13D4"/>
    <w:rsid w:val="00EC1E25"/>
    <w:rsid w:val="00EC313B"/>
    <w:rsid w:val="00EC3C1F"/>
    <w:rsid w:val="00EC4B08"/>
    <w:rsid w:val="00ED129A"/>
    <w:rsid w:val="00ED372B"/>
    <w:rsid w:val="00ED549C"/>
    <w:rsid w:val="00ED5ACC"/>
    <w:rsid w:val="00ED6EDC"/>
    <w:rsid w:val="00EE27B7"/>
    <w:rsid w:val="00EE2DA9"/>
    <w:rsid w:val="00EE38F8"/>
    <w:rsid w:val="00EE4271"/>
    <w:rsid w:val="00EE5C71"/>
    <w:rsid w:val="00EE7287"/>
    <w:rsid w:val="00EF152A"/>
    <w:rsid w:val="00EF1E7B"/>
    <w:rsid w:val="00EF26F4"/>
    <w:rsid w:val="00EF2C82"/>
    <w:rsid w:val="00F00931"/>
    <w:rsid w:val="00F009DC"/>
    <w:rsid w:val="00F015D1"/>
    <w:rsid w:val="00F01943"/>
    <w:rsid w:val="00F02E4C"/>
    <w:rsid w:val="00F03D32"/>
    <w:rsid w:val="00F052B2"/>
    <w:rsid w:val="00F079B2"/>
    <w:rsid w:val="00F120E1"/>
    <w:rsid w:val="00F130C3"/>
    <w:rsid w:val="00F1411D"/>
    <w:rsid w:val="00F15845"/>
    <w:rsid w:val="00F17CAF"/>
    <w:rsid w:val="00F226B7"/>
    <w:rsid w:val="00F23C90"/>
    <w:rsid w:val="00F24085"/>
    <w:rsid w:val="00F27E6A"/>
    <w:rsid w:val="00F3091E"/>
    <w:rsid w:val="00F32FAC"/>
    <w:rsid w:val="00F33D79"/>
    <w:rsid w:val="00F37AE8"/>
    <w:rsid w:val="00F40ECD"/>
    <w:rsid w:val="00F40EDA"/>
    <w:rsid w:val="00F418B9"/>
    <w:rsid w:val="00F4395A"/>
    <w:rsid w:val="00F44B12"/>
    <w:rsid w:val="00F4656F"/>
    <w:rsid w:val="00F50568"/>
    <w:rsid w:val="00F50A9D"/>
    <w:rsid w:val="00F5150E"/>
    <w:rsid w:val="00F515F3"/>
    <w:rsid w:val="00F52C5A"/>
    <w:rsid w:val="00F54BC8"/>
    <w:rsid w:val="00F55F8A"/>
    <w:rsid w:val="00F56647"/>
    <w:rsid w:val="00F5710D"/>
    <w:rsid w:val="00F61076"/>
    <w:rsid w:val="00F62516"/>
    <w:rsid w:val="00F63986"/>
    <w:rsid w:val="00F639A2"/>
    <w:rsid w:val="00F64D84"/>
    <w:rsid w:val="00F66C96"/>
    <w:rsid w:val="00F66CED"/>
    <w:rsid w:val="00F70030"/>
    <w:rsid w:val="00F70215"/>
    <w:rsid w:val="00F70C55"/>
    <w:rsid w:val="00F724AA"/>
    <w:rsid w:val="00F73CE5"/>
    <w:rsid w:val="00F76D31"/>
    <w:rsid w:val="00F80085"/>
    <w:rsid w:val="00F80E4E"/>
    <w:rsid w:val="00F80EB3"/>
    <w:rsid w:val="00F81D1D"/>
    <w:rsid w:val="00F822CF"/>
    <w:rsid w:val="00F842A1"/>
    <w:rsid w:val="00F84E80"/>
    <w:rsid w:val="00F85688"/>
    <w:rsid w:val="00F85CD5"/>
    <w:rsid w:val="00F85CDD"/>
    <w:rsid w:val="00F869A2"/>
    <w:rsid w:val="00F8776F"/>
    <w:rsid w:val="00F90A66"/>
    <w:rsid w:val="00F92E0F"/>
    <w:rsid w:val="00F9604C"/>
    <w:rsid w:val="00F96D86"/>
    <w:rsid w:val="00FA079E"/>
    <w:rsid w:val="00FA0817"/>
    <w:rsid w:val="00FA3150"/>
    <w:rsid w:val="00FA3689"/>
    <w:rsid w:val="00FA46FB"/>
    <w:rsid w:val="00FA5C4C"/>
    <w:rsid w:val="00FA6889"/>
    <w:rsid w:val="00FB19A7"/>
    <w:rsid w:val="00FB5E5A"/>
    <w:rsid w:val="00FB7597"/>
    <w:rsid w:val="00FC3160"/>
    <w:rsid w:val="00FC4E75"/>
    <w:rsid w:val="00FC5C6D"/>
    <w:rsid w:val="00FC76BC"/>
    <w:rsid w:val="00FD1E1E"/>
    <w:rsid w:val="00FD3BC2"/>
    <w:rsid w:val="00FD3F88"/>
    <w:rsid w:val="00FD4D55"/>
    <w:rsid w:val="00FE0114"/>
    <w:rsid w:val="00FE42C5"/>
    <w:rsid w:val="00FE58B8"/>
    <w:rsid w:val="00FE667F"/>
    <w:rsid w:val="00FE66B7"/>
    <w:rsid w:val="00FE796E"/>
    <w:rsid w:val="00FF2525"/>
    <w:rsid w:val="00FF339F"/>
    <w:rsid w:val="00FF34D6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04ED5FA"/>
  <w15:docId w15:val="{A9E9CC03-FD94-401A-A300-4B502D9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6C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6C"/>
    <w:pPr>
      <w:ind w:left="720"/>
      <w:contextualSpacing/>
    </w:pPr>
  </w:style>
  <w:style w:type="table" w:styleId="TableGrid">
    <w:name w:val="Table Grid"/>
    <w:basedOn w:val="TableNormal"/>
    <w:uiPriority w:val="59"/>
    <w:rsid w:val="0006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D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D9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F0D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D97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98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8F33FA"/>
    <w:pPr>
      <w:autoSpaceDE w:val="0"/>
      <w:autoSpaceDN w:val="0"/>
      <w:adjustRightInd w:val="0"/>
      <w:spacing w:after="0" w:line="240" w:lineRule="auto"/>
    </w:pPr>
    <w:rPr>
      <w:rFonts w:ascii="Times New Roman" w:eastAsia="Malgun Gothic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F26F4"/>
    <w:pPr>
      <w:spacing w:after="0" w:line="240" w:lineRule="auto"/>
    </w:pPr>
    <w:rPr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F26F4"/>
    <w:pPr>
      <w:spacing w:after="200"/>
    </w:pPr>
    <w:rPr>
      <w:b/>
      <w:bCs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D3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1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1E3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1E3"/>
    <w:rPr>
      <w:b/>
      <w:bCs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94E5C"/>
    <w:rPr>
      <w:color w:val="808080"/>
    </w:rPr>
  </w:style>
  <w:style w:type="paragraph" w:customStyle="1" w:styleId="BodyText1">
    <w:name w:val="Body Text1"/>
    <w:basedOn w:val="Normal"/>
    <w:uiPriority w:val="99"/>
    <w:qFormat/>
    <w:rsid w:val="001A4693"/>
    <w:pPr>
      <w:spacing w:before="60" w:after="60" w:line="276" w:lineRule="auto"/>
    </w:pPr>
    <w:rPr>
      <w:rFonts w:ascii="Arial" w:eastAsia="Times New Roman" w:hAnsi="Arial" w:cs="Arial"/>
      <w:sz w:val="22"/>
      <w:szCs w:val="22"/>
    </w:rPr>
  </w:style>
  <w:style w:type="table" w:customStyle="1" w:styleId="TableGrid1">
    <w:name w:val="Table Grid1"/>
    <w:basedOn w:val="TableNormal"/>
    <w:next w:val="TableGrid"/>
    <w:rsid w:val="00CA2C22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61942"/>
    <w:pPr>
      <w:spacing w:after="0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wmf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Week xmlns="$ListId:Shared Documents;">None</Week><Class xmlns="$ListId:Shared Documents;">A</Class><Category xmlns="$ListId:Shared Documents;">Assignment</Category><Category0 xmlns="51a1b86b-fff0-4a78-98c8-d0b19f706c06">Exam1</Category0></documentManagement></p:properties>
</file>

<file path=customXml/item2.xml><?xml version="1.0" encoding="utf-8"?><ct:contentTypeSchema ct:_="" ma:_="" ma:contentTypeName="Document" ma:contentTypeID="0x010100FD9318D2D58B6F44814F17C80236ACE7" ma:contentTypeVersion="" ma:contentTypeDescription="Create a new document." ma:contentTypeScope="" ma:versionID="684ba100fef78e6374b4f8da573348ac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8069e24b1854c028c5a34713e6668f0c" ns2:_="" ns3:_="" xmlns:xsd="http://www.w3.org/2001/XMLSchema" xmlns:xs="http://www.w3.org/2001/XMLSchema" xmlns:p="http://schemas.microsoft.com/office/2006/metadata/properties" xmlns:ns2="$ListId:Shared Documents;" xmlns:ns3="51a1b86b-fff0-4a78-98c8-d0b19f706c06">
<xsd:import namespace="$ListId:Shared Documents;"/>
<xsd:import namespace="51a1b86b-fff0-4a78-98c8-d0b19f706c06"/>
<xsd:element name="properties">
<xsd:complexType>
<xsd:sequence>
<xsd:element name="documentManagement">
<xsd:complexType>
<xsd:all>
<xsd:element ref="ns2:Week" minOccurs="0"/>
<xsd:element ref="ns2:Class" minOccurs="0"/>
<xsd:element ref="ns2:Category" minOccurs="0"/>
<xsd:element ref="ns3:Category0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Week" ma:index="8" nillable="true" ma:displayName="Week" ma:default="01" ma:format="Dropdown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"/>
<xsd:enumeration value="12"/>
<xsd:enumeration value="13"/>
<xsd:enumeration value="14"/>
<xsd:enumeration value="15"/>
<xsd:enumeration value="16"/>
<xsd:enumeration value="None"/>
</xsd:restriction>
</xsd:simpleType>
</xsd:element>
<xsd:element name="Class" ma:index="9" nillable="true" ma:displayName="Class" ma:default="A" ma:format="RadioButtons" ma:internalName="Class">
<xsd:simpleType>
<xsd:restriction base="dms:Choice">
<xsd:enumeration value="A"/>
<xsd:enumeration value="B"/>
</xsd:restriction>
</xsd:simpleType>
</xsd:element>
<xsd:element name="Category" ma:index="10" nillable="true" ma:displayName="Meetings" ma:default="Assignment" ma:format="Dropdown" ma:internalName="Category">
<xsd:simpleType>
<xsd:restriction base="dms:Choice">
<xsd:enumeration value="Lesson Plan"/>
<xsd:enumeration value="Slides"/>
<xsd:enumeration value="Assignment"/>
<xsd:enumeration value="Exploration Activity"/>
<xsd:enumeration value="MEA"/>
<xsd:enumeration value="Project"/>
<xsd:enumeration value="Exam 1"/>
<xsd:enumeration value="Exam 2"/>
<xsd:enumeration value="Exam 3"/>
<xsd:enumeration value="Course"/>
<xsd:enumeration value="Instructor"/>
<xsd:enumeration value="GTA Operational"/>
<xsd:enumeration value="GTA Reference"/>
<xsd:enumeration value="HDD"/>
</xsd:restriction>
</xsd:simpleType>
</xsd:element>
</xsd:schema>
<xsd:schema targetNamespace="51a1b86b-fff0-4a78-98c8-d0b19f706c06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Category0" ma:index="11" nillable="true" ma:displayName="Category" ma:default="Week" ma:format="Dropdown" ma:internalName="Category0">
<xsd:simpleType>
<xsd:restriction base="dms:Choice">
<xsd:enumeration value="Assignment"/>
<xsd:enumeration value="Class"/>
<xsd:enumeration value="Course"/>
<xsd:enumeration value="Exam1"/>
<xsd:enumeration value="Exam2"/>
<xsd:enumeration value="Exam3"/>
<xsd:enumeration value="Exploration Activity"/>
<xsd:enumeration value="HDd"/>
<xsd:enumeration value="Instructor"/>
<xsd:enumeration value="GTA Operational"/>
<xsd:enumeration value="GTA Reference"/>
<xsd:enumeration value="Lesson Plan"/>
<xsd:enumeration value="Modeling Activity"/>
<xsd:enumeration value="Project"/>
<xsd:enumeration value="Slides"/>
<xsd:enumeration value="Training"/>
<xsd:enumeration value="Week"/>
<xsd:enumeration value="Meeting"/>
<xsd:enumeration value="PT"/>
<xsd:enumeration value="MATLAB"/>
<xsd:enumeration value="Demo"/>
<xsd:enumeration value="ProjectSp15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CC57E-7D8F-4ECF-99BD-FA52A4A45E0A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$ListId:Shared Documents;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1a1b86b-fff0-4a78-98c8-d0b19f706c0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B83631B-ECD3-41EA-9FB6-AABB17FA3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51a1b86b-fff0-4a78-98c8-d0b19f706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7A3EA-7320-4656-802F-EFB8B6EB3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0729C-557B-404E-B07A-5486103B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61DEC6D9.dotm</Template>
  <TotalTime>32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1 - Final - Booklet</vt:lpstr>
    </vt:vector>
  </TitlesOfParts>
  <Company>Purdue University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1 - Final - Booklet</dc:title>
  <dc:creator>Whitford, James P</dc:creator>
  <cp:lastModifiedBy>Whitford, James P</cp:lastModifiedBy>
  <cp:revision>6</cp:revision>
  <cp:lastPrinted>2016-10-17T19:08:00Z</cp:lastPrinted>
  <dcterms:created xsi:type="dcterms:W3CDTF">2016-10-17T19:05:00Z</dcterms:created>
  <dcterms:modified xsi:type="dcterms:W3CDTF">2017-02-20T21:31:00Z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0x010100FD9318D2D58B6F44814F17C80236ACE7</vt:lpwstr>
  </property>
</Properties>
</file>